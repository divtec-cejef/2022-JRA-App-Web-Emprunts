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  <w:szCs w:val="22"/>
          <w:lang w:val="fr-CH" w:eastAsia="fr-CH"/>
        </w:rPr>
        <w:id w:val="68005443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color w:val="003366"/>
          <w:sz w:val="72"/>
          <w:szCs w:val="72"/>
        </w:rPr>
      </w:sdtEndPr>
      <w:sdtContent>
        <w:p w14:paraId="742E7F05" w14:textId="203ACFB0" w:rsidR="00430D13" w:rsidRDefault="00430D13">
          <w:pPr>
            <w:pStyle w:val="Sansinterligne"/>
            <w:rPr>
              <w:sz w:val="2"/>
            </w:rPr>
          </w:pPr>
        </w:p>
        <w:p w14:paraId="36CBE44B" w14:textId="66909515" w:rsidR="00430D13" w:rsidRDefault="00430D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9810" behindDoc="0" locked="0" layoutInCell="1" allowOverlap="1" wp14:anchorId="4701E64A" wp14:editId="4A191AD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127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14DC1" w14:textId="59C383E4" w:rsidR="00430D13" w:rsidRDefault="0034717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t>MOde d’emploi</w:t>
                                </w:r>
                              </w:p>
                              <w:p w14:paraId="05EBD631" w14:textId="00131268" w:rsidR="006F35ED" w:rsidRDefault="00D96266" w:rsidP="006F35ED">
                                <w:pPr>
                                  <w:pStyle w:val="Sansinterligne"/>
                                  <w:spacing w:before="120"/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699D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TPI - </w:t>
                                    </w:r>
                                    <w:r w:rsidR="00430D13" w:rsidRPr="00B02BFB">
                                      <w:rPr>
                                        <w:sz w:val="36"/>
                                        <w:szCs w:val="36"/>
                                      </w:rPr>
                                      <w:t>application web gestion des emprunts</w:t>
                                    </w:r>
                                  </w:sdtContent>
                                </w:sdt>
                                <w:r w:rsidR="00430D13">
                                  <w:t xml:space="preserve"> </w:t>
                                </w:r>
                              </w:p>
                              <w:p w14:paraId="1282EE15" w14:textId="77777777" w:rsidR="006F35ED" w:rsidRDefault="006F35ED" w:rsidP="006F35ED">
                                <w:pPr>
                                  <w:pStyle w:val="Sansinterligne"/>
                                  <w:spacing w:before="120"/>
                                </w:pPr>
                              </w:p>
                              <w:p w14:paraId="0AF0D95E" w14:textId="4384D005" w:rsidR="00ED6B6B" w:rsidRPr="006F35ED" w:rsidRDefault="006F35ED" w:rsidP="006F35ED">
                                <w:pPr>
                                  <w:pStyle w:val="Sansinterligne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90B6EF" wp14:editId="216DCD82">
                                      <wp:extent cx="3196771" cy="3718560"/>
                                      <wp:effectExtent l="133350" t="133350" r="99060" b="91440"/>
                                      <wp:docPr id="55" name="Image 55" descr="Une image contenant texte&#10;&#10;Description générée automatiquem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 5" descr="Une image contenant texte&#10;&#10;Description générée automatiquement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97439" cy="3719337"/>
                                              </a:xfrm>
                                              <a:prstGeom prst="roundRect">
                                                <a:avLst>
                                                  <a:gd name="adj" fmla="val 4167"/>
                                                </a:avLst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57150" cap="sq">
                                                <a:solidFill>
                                                  <a:srgbClr val="DC005C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outerShdw blurRad="50800" dist="38100" dir="13500000" algn="br" rotWithShape="0">
                                                  <a:prstClr val="black">
                                                    <a:alpha val="40000"/>
                                                  </a:prst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threePt" dir="t">
                                                  <a:rot lat="0" lon="0" rev="2700000"/>
                                                </a:lightRig>
                                              </a:scene3d>
                                              <a:sp3d>
                                                <a:bevelT h="38100"/>
                                                <a:contourClr>
                                                  <a:srgbClr val="C0C0C0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701E64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3981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58214DC1" w14:textId="59C383E4" w:rsidR="00430D13" w:rsidRDefault="0034717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t>MOde d’emploi</w:t>
                          </w:r>
                        </w:p>
                        <w:p w14:paraId="05EBD631" w14:textId="00131268" w:rsidR="006F35ED" w:rsidRDefault="00D96266" w:rsidP="006F35ED">
                          <w:pPr>
                            <w:pStyle w:val="Sansinterligne"/>
                            <w:spacing w:before="120"/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699D">
                                <w:rPr>
                                  <w:sz w:val="36"/>
                                  <w:szCs w:val="36"/>
                                </w:rPr>
                                <w:t xml:space="preserve">TPI - </w:t>
                              </w:r>
                              <w:r w:rsidR="00430D13" w:rsidRPr="00B02BFB">
                                <w:rPr>
                                  <w:sz w:val="36"/>
                                  <w:szCs w:val="36"/>
                                </w:rPr>
                                <w:t>application web gestion des emprunts</w:t>
                              </w:r>
                            </w:sdtContent>
                          </w:sdt>
                          <w:r w:rsidR="00430D13">
                            <w:t xml:space="preserve"> </w:t>
                          </w:r>
                        </w:p>
                        <w:p w14:paraId="1282EE15" w14:textId="77777777" w:rsidR="006F35ED" w:rsidRDefault="006F35ED" w:rsidP="006F35ED">
                          <w:pPr>
                            <w:pStyle w:val="Sansinterligne"/>
                            <w:spacing w:before="120"/>
                          </w:pPr>
                        </w:p>
                        <w:p w14:paraId="0AF0D95E" w14:textId="4384D005" w:rsidR="00ED6B6B" w:rsidRPr="006F35ED" w:rsidRDefault="006F35ED" w:rsidP="006F35ED">
                          <w:pPr>
                            <w:pStyle w:val="Sansinterligne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90B6EF" wp14:editId="216DCD82">
                                <wp:extent cx="3196771" cy="3718560"/>
                                <wp:effectExtent l="133350" t="133350" r="99060" b="91440"/>
                                <wp:docPr id="55" name="Image 55" descr="Une image contenant texte&#10;&#10;Description générée automatiquem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 descr="Une image contenant texte&#10;&#10;Description générée automatiquement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97439" cy="3719337"/>
                                        </a:xfrm>
                                        <a:prstGeom prst="roundRect">
                                          <a:avLst>
                                            <a:gd name="adj" fmla="val 4167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57150" cap="sq">
                                          <a:solidFill>
                                            <a:srgbClr val="DC005C"/>
                                          </a:solidFill>
                                          <a:miter lim="800000"/>
                                        </a:ln>
                                        <a:effectLst>
                                          <a:outerShdw blurRad="50800" dist="38100" dir="13500000" algn="br" rotWithShape="0">
                                            <a:prstClr val="black">
                                              <a:alpha val="40000"/>
                                            </a:prst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threePt" dir="t">
                                            <a:rot lat="0" lon="0" rev="2700000"/>
                                          </a:lightRig>
                                        </a:scene3d>
                                        <a:sp3d>
                                          <a:bevelT h="38100"/>
                                          <a:contourClr>
                                            <a:srgbClr val="C0C0C0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39809" behindDoc="1" locked="0" layoutInCell="1" allowOverlap="1" wp14:anchorId="42B4E625" wp14:editId="4027DD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15240" b="2540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DC005C"/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DC005C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DC005C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DC005C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DC005C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DC005C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2D65D46" id="Groupe 2" o:spid="_x0000_s1026" style="position:absolute;margin-left:0;margin-top:0;width:432.65pt;height:448.55pt;z-index:-251676671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0K6ea00G&#10;AAB6IgAADgAAAAAAAAAAAAAAAAAuAgAAZHJzL2Uyb0RvYy54bWxQSwECLQAUAAYACAAAACEACiDU&#10;gtoAAAAFAQAADwAAAAAAAAAAAAAAAACnCAAAZHJzL2Rvd25yZXYueG1sUEsFBgAAAAAEAAQA8wAA&#10;AK4JAAAAAA=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" path="m4,1786l,1782,1776,r5,5l4,1786xe" filled="f" strokecolor="#dc005c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" path="m5,2234l,2229,2229,r5,5l5,2234xe" filled="f" strokecolor="#dc005c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" path="m9,2197l,2193,2188,r9,10l9,2197xe" filled="f" strokecolor="#dc005c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" path="m9,1966l,1957,1952,r9,9l9,1966xe" filled="f" strokecolor="#dc005c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" path="m,2732r,-4l2722,r5,5l,2732xe" filled="f" strokecolor="#dc005c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34053E0B" wp14:editId="545772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630BBC" w14:textId="56537691" w:rsidR="00430D13" w:rsidRPr="0058699D" w:rsidRDefault="0090753E" w:rsidP="0090753E">
                                <w:pPr>
                                  <w:jc w:val="right"/>
                                  <w:rPr>
                                    <w:szCs w:val="20"/>
                                    <w:lang w:eastAsia="fr-FR"/>
                                  </w:rPr>
                                </w:pPr>
                                <w:r w:rsidRPr="0058699D">
                                  <w:rPr>
                                    <w:szCs w:val="20"/>
                                    <w:lang w:eastAsia="fr-FR"/>
                                  </w:rPr>
                                  <w:fldChar w:fldCharType="begin"/>
                                </w:r>
                                <w:r w:rsidRPr="0058699D">
                                  <w:rPr>
                                    <w:szCs w:val="20"/>
                                    <w:lang w:eastAsia="fr-FR"/>
                                  </w:rPr>
                                  <w:instrText xml:space="preserve"> AUTHOR  "Sévan Bendit"  \* MERGEFORMAT </w:instrText>
                                </w:r>
                                <w:r w:rsidRPr="0058699D">
                                  <w:rPr>
                                    <w:szCs w:val="20"/>
                                    <w:lang w:eastAsia="fr-FR"/>
                                  </w:rPr>
                                  <w:fldChar w:fldCharType="separate"/>
                                </w:r>
                                <w:r w:rsidR="00480CA4">
                                  <w:rPr>
                                    <w:noProof/>
                                    <w:szCs w:val="20"/>
                                    <w:lang w:eastAsia="fr-FR"/>
                                  </w:rPr>
                                  <w:t>Sévan</w:t>
                                </w:r>
                                <w:r w:rsidR="00480CA4" w:rsidRPr="00480CA4">
                                  <w:rPr>
                                    <w:noProof/>
                                    <w:color w:val="4F81BD" w:themeColor="accent1"/>
                                    <w:szCs w:val="20"/>
                                    <w:lang w:eastAsia="fr-FR"/>
                                  </w:rPr>
                                  <w:t xml:space="preserve"> </w:t>
                                </w:r>
                                <w:r w:rsidR="00480CA4">
                                  <w:rPr>
                                    <w:noProof/>
                                    <w:szCs w:val="20"/>
                                    <w:lang w:eastAsia="fr-FR"/>
                                  </w:rPr>
                                  <w:t>Bendit</w:t>
                                </w:r>
                                <w:r w:rsidRPr="0058699D">
                                  <w:rPr>
                                    <w:szCs w:val="20"/>
                                    <w:lang w:eastAsia="fr-FR"/>
                                  </w:rPr>
                                  <w:fldChar w:fldCharType="end"/>
                                </w:r>
                              </w:p>
                              <w:p w14:paraId="4E0F7E18" w14:textId="3AAD95F0" w:rsidR="008D40DB" w:rsidRPr="0058699D" w:rsidRDefault="008D40DB" w:rsidP="0090753E">
                                <w:pPr>
                                  <w:jc w:val="right"/>
                                  <w:rPr>
                                    <w:szCs w:val="20"/>
                                    <w:lang w:eastAsia="fr-FR"/>
                                  </w:rPr>
                                </w:pPr>
                                <w:r w:rsidRPr="0058699D">
                                  <w:rPr>
                                    <w:szCs w:val="20"/>
                                    <w:lang w:eastAsia="fr-FR"/>
                                  </w:rPr>
                                  <w:t>Informaticien 3</w:t>
                                </w:r>
                                <w:r w:rsidRPr="0058699D">
                                  <w:rPr>
                                    <w:szCs w:val="20"/>
                                    <w:vertAlign w:val="superscript"/>
                                    <w:lang w:eastAsia="fr-FR"/>
                                  </w:rPr>
                                  <w:t>ème</w:t>
                                </w:r>
                              </w:p>
                              <w:p w14:paraId="305DE8D0" w14:textId="08D23DAE" w:rsidR="008D40DB" w:rsidRPr="0058699D" w:rsidRDefault="008D40DB" w:rsidP="008D40DB">
                                <w:pPr>
                                  <w:jc w:val="right"/>
                                  <w:rPr>
                                    <w:szCs w:val="20"/>
                                  </w:rPr>
                                </w:pPr>
                                <w:r w:rsidRPr="0058699D">
                                  <w:rPr>
                                    <w:szCs w:val="20"/>
                                  </w:rPr>
                                  <w:fldChar w:fldCharType="begin"/>
                                </w:r>
                                <w:r w:rsidRPr="0058699D">
                                  <w:rPr>
                                    <w:szCs w:val="20"/>
                                  </w:rPr>
                                  <w:instrText xml:space="preserve"> DATE   \* MERGEFORMAT </w:instrText>
                                </w:r>
                                <w:r w:rsidRPr="0058699D">
                                  <w:rPr>
                                    <w:szCs w:val="20"/>
                                  </w:rPr>
                                  <w:fldChar w:fldCharType="separate"/>
                                </w:r>
                                <w:r w:rsidR="00480CA4">
                                  <w:rPr>
                                    <w:noProof/>
                                    <w:szCs w:val="20"/>
                                  </w:rPr>
                                  <w:t>03.05.2022</w:t>
                                </w:r>
                                <w:r w:rsidRPr="0058699D">
                                  <w:rPr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053E0B" id="Zone de texte 69" o:spid="_x0000_s1027" type="#_x0000_t202" style="position:absolute;left:0;text-align:left;margin-left:0;margin-top:0;width:468pt;height:29.5pt;z-index:2516398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2630BBC" w14:textId="56537691" w:rsidR="00430D13" w:rsidRPr="0058699D" w:rsidRDefault="0090753E" w:rsidP="0090753E">
                          <w:pPr>
                            <w:jc w:val="right"/>
                            <w:rPr>
                              <w:szCs w:val="20"/>
                              <w:lang w:eastAsia="fr-FR"/>
                            </w:rPr>
                          </w:pPr>
                          <w:r w:rsidRPr="0058699D">
                            <w:rPr>
                              <w:szCs w:val="20"/>
                              <w:lang w:eastAsia="fr-FR"/>
                            </w:rPr>
                            <w:fldChar w:fldCharType="begin"/>
                          </w:r>
                          <w:r w:rsidRPr="0058699D">
                            <w:rPr>
                              <w:szCs w:val="20"/>
                              <w:lang w:eastAsia="fr-FR"/>
                            </w:rPr>
                            <w:instrText xml:space="preserve"> AUTHOR  "Sévan Bendit"  \* MERGEFORMAT </w:instrText>
                          </w:r>
                          <w:r w:rsidRPr="0058699D">
                            <w:rPr>
                              <w:szCs w:val="20"/>
                              <w:lang w:eastAsia="fr-FR"/>
                            </w:rPr>
                            <w:fldChar w:fldCharType="separate"/>
                          </w:r>
                          <w:r w:rsidR="00480CA4">
                            <w:rPr>
                              <w:noProof/>
                              <w:szCs w:val="20"/>
                              <w:lang w:eastAsia="fr-FR"/>
                            </w:rPr>
                            <w:t>Sévan</w:t>
                          </w:r>
                          <w:r w:rsidR="00480CA4" w:rsidRPr="00480CA4">
                            <w:rPr>
                              <w:noProof/>
                              <w:color w:val="4F81BD" w:themeColor="accent1"/>
                              <w:szCs w:val="20"/>
                              <w:lang w:eastAsia="fr-FR"/>
                            </w:rPr>
                            <w:t xml:space="preserve"> </w:t>
                          </w:r>
                          <w:r w:rsidR="00480CA4">
                            <w:rPr>
                              <w:noProof/>
                              <w:szCs w:val="20"/>
                              <w:lang w:eastAsia="fr-FR"/>
                            </w:rPr>
                            <w:t>Bendit</w:t>
                          </w:r>
                          <w:r w:rsidRPr="0058699D">
                            <w:rPr>
                              <w:szCs w:val="20"/>
                              <w:lang w:eastAsia="fr-FR"/>
                            </w:rPr>
                            <w:fldChar w:fldCharType="end"/>
                          </w:r>
                        </w:p>
                        <w:p w14:paraId="4E0F7E18" w14:textId="3AAD95F0" w:rsidR="008D40DB" w:rsidRPr="0058699D" w:rsidRDefault="008D40DB" w:rsidP="0090753E">
                          <w:pPr>
                            <w:jc w:val="right"/>
                            <w:rPr>
                              <w:szCs w:val="20"/>
                              <w:lang w:eastAsia="fr-FR"/>
                            </w:rPr>
                          </w:pPr>
                          <w:r w:rsidRPr="0058699D">
                            <w:rPr>
                              <w:szCs w:val="20"/>
                              <w:lang w:eastAsia="fr-FR"/>
                            </w:rPr>
                            <w:t>Informaticien 3</w:t>
                          </w:r>
                          <w:r w:rsidRPr="0058699D">
                            <w:rPr>
                              <w:szCs w:val="20"/>
                              <w:vertAlign w:val="superscript"/>
                              <w:lang w:eastAsia="fr-FR"/>
                            </w:rPr>
                            <w:t>ème</w:t>
                          </w:r>
                        </w:p>
                        <w:p w14:paraId="305DE8D0" w14:textId="08D23DAE" w:rsidR="008D40DB" w:rsidRPr="0058699D" w:rsidRDefault="008D40DB" w:rsidP="008D40DB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58699D">
                            <w:rPr>
                              <w:szCs w:val="20"/>
                            </w:rPr>
                            <w:fldChar w:fldCharType="begin"/>
                          </w:r>
                          <w:r w:rsidRPr="0058699D">
                            <w:rPr>
                              <w:szCs w:val="20"/>
                            </w:rPr>
                            <w:instrText xml:space="preserve"> DATE   \* MERGEFORMAT </w:instrText>
                          </w:r>
                          <w:r w:rsidRPr="0058699D">
                            <w:rPr>
                              <w:szCs w:val="20"/>
                            </w:rPr>
                            <w:fldChar w:fldCharType="separate"/>
                          </w:r>
                          <w:r w:rsidR="00480CA4">
                            <w:rPr>
                              <w:noProof/>
                              <w:szCs w:val="20"/>
                            </w:rPr>
                            <w:t>03.05.2022</w:t>
                          </w:r>
                          <w:r w:rsidRPr="0058699D">
                            <w:rPr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48547D4" w14:textId="6B02D41F" w:rsidR="00430D13" w:rsidRDefault="00430D13">
          <w:pPr>
            <w:rPr>
              <w:rFonts w:asciiTheme="minorHAnsi" w:hAnsiTheme="minorHAnsi" w:cstheme="minorHAnsi"/>
              <w:b/>
              <w:color w:val="003366"/>
              <w:sz w:val="72"/>
              <w:szCs w:val="72"/>
            </w:rPr>
          </w:pPr>
          <w:r>
            <w:rPr>
              <w:rFonts w:asciiTheme="minorHAnsi" w:hAnsiTheme="minorHAnsi" w:cstheme="minorHAnsi"/>
              <w:color w:val="003366"/>
              <w:sz w:val="72"/>
              <w:szCs w:val="72"/>
            </w:rPr>
            <w:br w:type="page"/>
          </w:r>
        </w:p>
      </w:sdtContent>
    </w:sdt>
    <w:p w14:paraId="4710E55F" w14:textId="0DEA0670" w:rsidR="001B2D2F" w:rsidRDefault="001B2D2F" w:rsidP="00682BEF">
      <w:pPr>
        <w:pStyle w:val="Titre"/>
        <w:sectPr w:rsidR="001B2D2F" w:rsidSect="00D97449">
          <w:footerReference w:type="default" r:id="rId13"/>
          <w:footerReference w:type="first" r:id="rId14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14:paraId="42B90FC5" w14:textId="7D1E03FB" w:rsidR="00D97449" w:rsidRDefault="00FD52A4" w:rsidP="00D97449">
      <w:pPr>
        <w:pStyle w:val="Titre1"/>
      </w:pPr>
      <w:r>
        <w:lastRenderedPageBreak/>
        <w:t>But de l’application</w:t>
      </w:r>
    </w:p>
    <w:p w14:paraId="36A3053B" w14:textId="6B0C8745" w:rsidR="00FD52A4" w:rsidRDefault="00FD52A4" w:rsidP="00FD52A4">
      <w:pPr>
        <w:rPr>
          <w:lang w:eastAsia="fr-FR"/>
        </w:rPr>
      </w:pPr>
    </w:p>
    <w:p w14:paraId="60AF5030" w14:textId="12B92CF6" w:rsidR="00F05EE0" w:rsidRDefault="00E851F6" w:rsidP="00F05EE0">
      <w:pPr>
        <w:rPr>
          <w:lang w:eastAsia="fr-FR"/>
        </w:rPr>
      </w:pPr>
      <w:r>
        <w:rPr>
          <w:lang w:eastAsia="fr-FR"/>
        </w:rPr>
        <w:t xml:space="preserve">L’application </w:t>
      </w:r>
      <w:r w:rsidR="00313EFA">
        <w:rPr>
          <w:lang w:eastAsia="fr-FR"/>
        </w:rPr>
        <w:t>a</w:t>
      </w:r>
      <w:r>
        <w:rPr>
          <w:lang w:eastAsia="fr-FR"/>
        </w:rPr>
        <w:t xml:space="preserve"> pour but de</w:t>
      </w:r>
      <w:r w:rsidR="002F105F">
        <w:rPr>
          <w:lang w:eastAsia="fr-FR"/>
        </w:rPr>
        <w:t xml:space="preserve"> simplifier la gestion du matériel des différentes section de </w:t>
      </w:r>
      <w:r w:rsidR="00D14044">
        <w:rPr>
          <w:lang w:eastAsia="fr-FR"/>
        </w:rPr>
        <w:t>la DIVTEC.</w:t>
      </w:r>
      <w:r w:rsidR="00F36F15">
        <w:rPr>
          <w:lang w:eastAsia="fr-FR"/>
        </w:rPr>
        <w:t xml:space="preserve"> Cette simplification se fera grâce à </w:t>
      </w:r>
      <w:r w:rsidR="00313EFA">
        <w:rPr>
          <w:lang w:eastAsia="fr-FR"/>
        </w:rPr>
        <w:t>l’aide d’une application utilisable par tou</w:t>
      </w:r>
      <w:r w:rsidR="004615B7">
        <w:rPr>
          <w:lang w:eastAsia="fr-FR"/>
        </w:rPr>
        <w:t>tes les personnes au sein de l’école.</w:t>
      </w:r>
      <w:r w:rsidR="007A1C80">
        <w:rPr>
          <w:lang w:eastAsia="fr-FR"/>
        </w:rPr>
        <w:t xml:space="preserve"> L</w:t>
      </w:r>
      <w:r w:rsidR="000F235A">
        <w:rPr>
          <w:lang w:eastAsia="fr-FR"/>
        </w:rPr>
        <w:t>a gestion du matériel se fait en deux parties</w:t>
      </w:r>
      <w:r w:rsidR="00D816BC">
        <w:rPr>
          <w:lang w:eastAsia="fr-FR"/>
        </w:rPr>
        <w:t>. Si</w:t>
      </w:r>
      <w:r w:rsidR="00E32ADE">
        <w:rPr>
          <w:lang w:eastAsia="fr-FR"/>
        </w:rPr>
        <w:t xml:space="preserve"> une personne a besoin de matériels, </w:t>
      </w:r>
      <w:r w:rsidR="00D816BC">
        <w:rPr>
          <w:lang w:eastAsia="fr-FR"/>
        </w:rPr>
        <w:t>elle</w:t>
      </w:r>
      <w:r w:rsidR="00B50313">
        <w:rPr>
          <w:lang w:eastAsia="fr-FR"/>
        </w:rPr>
        <w:t xml:space="preserve"> enregistre un emprunt dans l’application</w:t>
      </w:r>
      <w:r w:rsidR="009472C2">
        <w:rPr>
          <w:lang w:eastAsia="fr-FR"/>
        </w:rPr>
        <w:t>. Si la personne n’a plus l’utilité d</w:t>
      </w:r>
      <w:r w:rsidR="00AA0B1C">
        <w:rPr>
          <w:lang w:eastAsia="fr-FR"/>
        </w:rPr>
        <w:t>es</w:t>
      </w:r>
      <w:r w:rsidR="009472C2">
        <w:rPr>
          <w:lang w:eastAsia="fr-FR"/>
        </w:rPr>
        <w:t xml:space="preserve"> matériels, elle peut </w:t>
      </w:r>
      <w:r w:rsidR="00F25353">
        <w:rPr>
          <w:lang w:eastAsia="fr-FR"/>
        </w:rPr>
        <w:t>utiliser l’application pour enregistrer son retour.</w:t>
      </w:r>
      <w:r w:rsidR="00784F3E">
        <w:rPr>
          <w:lang w:eastAsia="fr-FR"/>
        </w:rPr>
        <w:t xml:space="preserve"> Un emprunt ou un retour peut être réalisé p</w:t>
      </w:r>
      <w:r w:rsidR="006833F7">
        <w:rPr>
          <w:lang w:eastAsia="fr-FR"/>
        </w:rPr>
        <w:t xml:space="preserve">our une autre personne que </w:t>
      </w:r>
      <w:r w:rsidR="00CE019E">
        <w:rPr>
          <w:lang w:eastAsia="fr-FR"/>
        </w:rPr>
        <w:t>soi-même</w:t>
      </w:r>
      <w:r w:rsidR="00AA320B">
        <w:rPr>
          <w:lang w:eastAsia="fr-FR"/>
        </w:rPr>
        <w:t>, il</w:t>
      </w:r>
      <w:r w:rsidR="00C81F46">
        <w:rPr>
          <w:lang w:eastAsia="fr-FR"/>
        </w:rPr>
        <w:t xml:space="preserve"> </w:t>
      </w:r>
      <w:r w:rsidR="00787094">
        <w:rPr>
          <w:lang w:eastAsia="fr-FR"/>
        </w:rPr>
        <w:t>suffit</w:t>
      </w:r>
      <w:r w:rsidR="00C81F46">
        <w:rPr>
          <w:lang w:eastAsia="fr-FR"/>
        </w:rPr>
        <w:t xml:space="preserve"> </w:t>
      </w:r>
      <w:r w:rsidR="00787094">
        <w:rPr>
          <w:lang w:eastAsia="fr-FR"/>
        </w:rPr>
        <w:t>d’</w:t>
      </w:r>
      <w:r w:rsidR="00C81F46">
        <w:rPr>
          <w:lang w:eastAsia="fr-FR"/>
        </w:rPr>
        <w:t>identifier la personne a qui l’on souhaite ajouter un emprunt ou faire un retour</w:t>
      </w:r>
      <w:r w:rsidR="00276DDE">
        <w:rPr>
          <w:lang w:eastAsia="fr-FR"/>
        </w:rPr>
        <w:t>.</w:t>
      </w:r>
      <w:r w:rsidR="00811235">
        <w:rPr>
          <w:lang w:eastAsia="fr-FR"/>
        </w:rPr>
        <w:t xml:space="preserve"> </w:t>
      </w:r>
    </w:p>
    <w:p w14:paraId="60A232B2" w14:textId="250F0091" w:rsidR="00FD52A4" w:rsidRDefault="00FD52A4" w:rsidP="00FD52A4">
      <w:pPr>
        <w:rPr>
          <w:lang w:eastAsia="fr-FR"/>
        </w:rPr>
      </w:pPr>
    </w:p>
    <w:p w14:paraId="4B958681" w14:textId="046DFD6F" w:rsidR="00FD52A4" w:rsidRDefault="00FD52A4" w:rsidP="00FD52A4">
      <w:pPr>
        <w:rPr>
          <w:lang w:eastAsia="fr-FR"/>
        </w:rPr>
      </w:pPr>
    </w:p>
    <w:p w14:paraId="0AA030B8" w14:textId="689B9B7E" w:rsidR="00FD52A4" w:rsidRDefault="00FD52A4" w:rsidP="00FD52A4">
      <w:pPr>
        <w:pStyle w:val="Titre1"/>
      </w:pPr>
      <w:r>
        <w:t>Fonctionnalités</w:t>
      </w:r>
    </w:p>
    <w:p w14:paraId="34A9109C" w14:textId="369BCD00" w:rsidR="00367F35" w:rsidRDefault="00367F35" w:rsidP="00367F35">
      <w:pPr>
        <w:rPr>
          <w:lang w:eastAsia="fr-FR"/>
        </w:rPr>
      </w:pPr>
    </w:p>
    <w:p w14:paraId="640FA961" w14:textId="3B27E488" w:rsidR="00D822B1" w:rsidRDefault="00787094" w:rsidP="00787094">
      <w:pPr>
        <w:pStyle w:val="Titre2"/>
      </w:pPr>
      <w:r>
        <w:t>A</w:t>
      </w:r>
      <w:r w:rsidR="00D822B1">
        <w:t>uthentification</w:t>
      </w:r>
    </w:p>
    <w:p w14:paraId="0476FD44" w14:textId="63DED498" w:rsidR="00787094" w:rsidRDefault="00787094" w:rsidP="00787094">
      <w:pPr>
        <w:rPr>
          <w:lang w:eastAsia="fr-FR"/>
        </w:rPr>
      </w:pPr>
    </w:p>
    <w:p w14:paraId="141D9055" w14:textId="3363BE6F" w:rsidR="00787094" w:rsidRDefault="00472372" w:rsidP="00787094">
      <w:pPr>
        <w:rPr>
          <w:lang w:eastAsia="fr-FR"/>
        </w:rPr>
      </w:pPr>
      <w:r>
        <w:rPr>
          <w:lang w:eastAsia="fr-FR"/>
        </w:rPr>
        <w:t xml:space="preserve">Elle permet de savoir qui </w:t>
      </w:r>
      <w:r w:rsidR="001302CF">
        <w:rPr>
          <w:lang w:eastAsia="fr-FR"/>
        </w:rPr>
        <w:t>exploite</w:t>
      </w:r>
      <w:r>
        <w:rPr>
          <w:lang w:eastAsia="fr-FR"/>
        </w:rPr>
        <w:t xml:space="preserve"> l’application</w:t>
      </w:r>
      <w:r w:rsidR="0077241E">
        <w:rPr>
          <w:lang w:eastAsia="fr-FR"/>
        </w:rPr>
        <w:t xml:space="preserve"> à l’aide d’une connexion avec </w:t>
      </w:r>
      <w:r w:rsidR="00F1326D">
        <w:rPr>
          <w:lang w:eastAsia="fr-FR"/>
        </w:rPr>
        <w:t>son login de la DIVTEC. L’authentification de la personne qui utilise l’application se fait sur la page d’accueil.</w:t>
      </w:r>
      <w:r w:rsidR="00170F67">
        <w:rPr>
          <w:lang w:eastAsia="fr-FR"/>
        </w:rPr>
        <w:t xml:space="preserve"> Sans compte </w:t>
      </w:r>
      <w:r w:rsidR="00EB79CC">
        <w:rPr>
          <w:lang w:eastAsia="fr-FR"/>
        </w:rPr>
        <w:t>associé à l’Active Directory de l’école l’authentification est impossible</w:t>
      </w:r>
      <w:r w:rsidR="004718E2">
        <w:rPr>
          <w:lang w:eastAsia="fr-FR"/>
        </w:rPr>
        <w:t>.</w:t>
      </w:r>
    </w:p>
    <w:p w14:paraId="148D738E" w14:textId="1196D027" w:rsidR="006051D7" w:rsidRDefault="006051D7" w:rsidP="00787094">
      <w:pPr>
        <w:rPr>
          <w:lang w:eastAsia="fr-FR"/>
        </w:rPr>
      </w:pPr>
    </w:p>
    <w:p w14:paraId="61BC192B" w14:textId="0A070D3F" w:rsidR="006051D7" w:rsidRDefault="006051D7" w:rsidP="006051D7">
      <w:pPr>
        <w:pStyle w:val="Titre2"/>
      </w:pPr>
      <w:r>
        <w:t>NFC</w:t>
      </w:r>
    </w:p>
    <w:p w14:paraId="4B93E874" w14:textId="04497752" w:rsidR="006051D7" w:rsidRDefault="006051D7" w:rsidP="006051D7">
      <w:pPr>
        <w:rPr>
          <w:lang w:eastAsia="fr-FR"/>
        </w:rPr>
      </w:pPr>
    </w:p>
    <w:p w14:paraId="11733BB7" w14:textId="25011528" w:rsidR="006051D7" w:rsidRDefault="00BF4579" w:rsidP="006051D7">
      <w:pPr>
        <w:rPr>
          <w:lang w:eastAsia="fr-FR"/>
        </w:rPr>
      </w:pPr>
      <w:r>
        <w:rPr>
          <w:lang w:eastAsia="fr-FR"/>
        </w:rPr>
        <w:t xml:space="preserve">L’application offre la possibilité de scanner des </w:t>
      </w:r>
      <w:r w:rsidR="00F7135B">
        <w:rPr>
          <w:lang w:eastAsia="fr-FR"/>
        </w:rPr>
        <w:t>badges ou des cartes NFC</w:t>
      </w:r>
      <w:r w:rsidR="00BC3846">
        <w:rPr>
          <w:lang w:eastAsia="fr-FR"/>
        </w:rPr>
        <w:t>, associé</w:t>
      </w:r>
      <w:r w:rsidR="00791489">
        <w:rPr>
          <w:lang w:eastAsia="fr-FR"/>
        </w:rPr>
        <w:t>s</w:t>
      </w:r>
      <w:r w:rsidR="00BC3846">
        <w:rPr>
          <w:lang w:eastAsia="fr-FR"/>
        </w:rPr>
        <w:t xml:space="preserve"> à un matériel ou à un étudiant,</w:t>
      </w:r>
      <w:r w:rsidR="00F7135B">
        <w:rPr>
          <w:lang w:eastAsia="fr-FR"/>
        </w:rPr>
        <w:t xml:space="preserve"> utilisant la technologie MIFARE</w:t>
      </w:r>
      <w:r w:rsidR="00791489">
        <w:rPr>
          <w:lang w:eastAsia="fr-FR"/>
        </w:rPr>
        <w:t>.</w:t>
      </w:r>
    </w:p>
    <w:p w14:paraId="359574A7" w14:textId="41A8EB55" w:rsidR="00791489" w:rsidRDefault="00791489" w:rsidP="006051D7">
      <w:pPr>
        <w:rPr>
          <w:lang w:eastAsia="fr-FR"/>
        </w:rPr>
      </w:pPr>
    </w:p>
    <w:p w14:paraId="0858EC5B" w14:textId="28D8F169" w:rsidR="00791489" w:rsidRPr="006051D7" w:rsidRDefault="00791489" w:rsidP="00791489">
      <w:pPr>
        <w:pStyle w:val="Titre2"/>
      </w:pPr>
      <w:r>
        <w:t>QR CODES</w:t>
      </w:r>
    </w:p>
    <w:p w14:paraId="0B35E735" w14:textId="4CD0571C" w:rsidR="00787094" w:rsidRDefault="00787094" w:rsidP="00787094">
      <w:pPr>
        <w:rPr>
          <w:lang w:eastAsia="fr-FR"/>
        </w:rPr>
      </w:pPr>
    </w:p>
    <w:p w14:paraId="6FAAAD87" w14:textId="72CA47E4" w:rsidR="00791489" w:rsidRDefault="00A46F0C" w:rsidP="00787094">
      <w:pPr>
        <w:rPr>
          <w:lang w:eastAsia="fr-FR"/>
        </w:rPr>
      </w:pPr>
      <w:r>
        <w:rPr>
          <w:lang w:eastAsia="fr-FR"/>
        </w:rPr>
        <w:t xml:space="preserve">Un bouton permet d’ouvrir </w:t>
      </w:r>
      <w:r w:rsidR="003D5060">
        <w:rPr>
          <w:lang w:eastAsia="fr-FR"/>
        </w:rPr>
        <w:t xml:space="preserve">la caméra pour scanner un QR code ou un </w:t>
      </w:r>
      <w:r w:rsidR="00761D29">
        <w:rPr>
          <w:lang w:eastAsia="fr-FR"/>
        </w:rPr>
        <w:t>code-barre</w:t>
      </w:r>
      <w:r w:rsidR="000A0851">
        <w:rPr>
          <w:lang w:eastAsia="fr-FR"/>
        </w:rPr>
        <w:t xml:space="preserve"> correspond à un matériel ou à un étudiant.</w:t>
      </w:r>
    </w:p>
    <w:p w14:paraId="4CA88F25" w14:textId="77777777" w:rsidR="00791489" w:rsidRPr="00787094" w:rsidRDefault="00791489" w:rsidP="00787094">
      <w:pPr>
        <w:rPr>
          <w:lang w:eastAsia="fr-FR"/>
        </w:rPr>
      </w:pPr>
    </w:p>
    <w:p w14:paraId="121453AB" w14:textId="16C7FEA8" w:rsidR="00367F35" w:rsidRDefault="00D822B1" w:rsidP="004718E2">
      <w:pPr>
        <w:pStyle w:val="Titre2"/>
      </w:pPr>
      <w:r>
        <w:t xml:space="preserve">Emprunt </w:t>
      </w:r>
    </w:p>
    <w:p w14:paraId="11813B44" w14:textId="25CB5714" w:rsidR="002848EE" w:rsidRDefault="002848EE" w:rsidP="002848EE">
      <w:pPr>
        <w:rPr>
          <w:lang w:eastAsia="fr-FR"/>
        </w:rPr>
      </w:pPr>
    </w:p>
    <w:p w14:paraId="5E221EEA" w14:textId="64310AA5" w:rsidR="004718E2" w:rsidRDefault="00ED5E8A" w:rsidP="004718E2">
      <w:pPr>
        <w:rPr>
          <w:lang w:eastAsia="fr-FR"/>
        </w:rPr>
      </w:pPr>
      <w:r>
        <w:rPr>
          <w:lang w:eastAsia="fr-FR"/>
        </w:rPr>
        <w:t xml:space="preserve">Réaliser un emprunt </w:t>
      </w:r>
      <w:r w:rsidR="00651657">
        <w:rPr>
          <w:lang w:eastAsia="fr-FR"/>
        </w:rPr>
        <w:t>en scannant une personne et un ou plusieurs matériaux.</w:t>
      </w:r>
    </w:p>
    <w:p w14:paraId="14EA535E" w14:textId="77777777" w:rsidR="004718E2" w:rsidRPr="004718E2" w:rsidRDefault="004718E2" w:rsidP="004718E2">
      <w:pPr>
        <w:rPr>
          <w:lang w:eastAsia="fr-FR"/>
        </w:rPr>
      </w:pPr>
    </w:p>
    <w:p w14:paraId="4155FEA4" w14:textId="03F3C1F2" w:rsidR="00D822B1" w:rsidRDefault="00D822B1" w:rsidP="00791489">
      <w:pPr>
        <w:pStyle w:val="Titre2"/>
      </w:pPr>
      <w:r>
        <w:t>Retour</w:t>
      </w:r>
    </w:p>
    <w:p w14:paraId="39640A6D" w14:textId="4DF0C333" w:rsidR="00651657" w:rsidRDefault="00651657" w:rsidP="00651657">
      <w:pPr>
        <w:rPr>
          <w:lang w:eastAsia="fr-FR"/>
        </w:rPr>
      </w:pPr>
    </w:p>
    <w:p w14:paraId="287D5FEF" w14:textId="6BF664B5" w:rsidR="00651657" w:rsidRDefault="00651657" w:rsidP="00651657">
      <w:pPr>
        <w:rPr>
          <w:lang w:eastAsia="fr-FR"/>
        </w:rPr>
      </w:pPr>
      <w:r>
        <w:rPr>
          <w:lang w:eastAsia="fr-FR"/>
        </w:rPr>
        <w:t xml:space="preserve">Réaliser un retour en scannant une personne et un ou plusieurs matériaux déjà </w:t>
      </w:r>
      <w:r w:rsidR="00EE67FD">
        <w:rPr>
          <w:lang w:eastAsia="fr-FR"/>
        </w:rPr>
        <w:t>emprunter par la même personne</w:t>
      </w:r>
      <w:r>
        <w:rPr>
          <w:lang w:eastAsia="fr-FR"/>
        </w:rPr>
        <w:t>.</w:t>
      </w:r>
    </w:p>
    <w:p w14:paraId="20D3832E" w14:textId="6D5C3148" w:rsidR="00651657" w:rsidRDefault="00651657" w:rsidP="00651657">
      <w:pPr>
        <w:rPr>
          <w:lang w:eastAsia="fr-FR"/>
        </w:rPr>
      </w:pPr>
    </w:p>
    <w:p w14:paraId="04DB927E" w14:textId="77777777" w:rsidR="00651657" w:rsidRPr="00651657" w:rsidRDefault="00651657" w:rsidP="00651657">
      <w:pPr>
        <w:rPr>
          <w:lang w:eastAsia="fr-FR"/>
        </w:rPr>
      </w:pPr>
    </w:p>
    <w:p w14:paraId="3B5E4171" w14:textId="668258C1" w:rsidR="00D822B1" w:rsidRDefault="00D822B1" w:rsidP="00791489">
      <w:pPr>
        <w:pStyle w:val="Titre2"/>
      </w:pPr>
      <w:r>
        <w:t>Emprunt / retour multiple</w:t>
      </w:r>
    </w:p>
    <w:p w14:paraId="3193DE9F" w14:textId="10D052EE" w:rsidR="00EE67FD" w:rsidRDefault="00EE67FD" w:rsidP="00EE67FD">
      <w:pPr>
        <w:rPr>
          <w:lang w:eastAsia="fr-FR"/>
        </w:rPr>
      </w:pPr>
    </w:p>
    <w:p w14:paraId="230A2DC8" w14:textId="306B330C" w:rsidR="00EE67FD" w:rsidRPr="00EE67FD" w:rsidRDefault="00DD0DFD" w:rsidP="00EE67FD">
      <w:pPr>
        <w:rPr>
          <w:lang w:eastAsia="fr-FR"/>
        </w:rPr>
      </w:pPr>
      <w:r>
        <w:rPr>
          <w:lang w:eastAsia="fr-FR"/>
        </w:rPr>
        <w:t xml:space="preserve">Un emprunt ou un retour peut être multiple </w:t>
      </w:r>
      <w:r w:rsidR="000C7EC1">
        <w:rPr>
          <w:lang w:eastAsia="fr-FR"/>
        </w:rPr>
        <w:t xml:space="preserve">grâce à l’ajout du matériel scanné dans une liste avant de valider </w:t>
      </w:r>
      <w:r w:rsidR="009B6D34">
        <w:rPr>
          <w:lang w:eastAsia="fr-FR"/>
        </w:rPr>
        <w:t>la requête.</w:t>
      </w:r>
    </w:p>
    <w:p w14:paraId="045F2C47" w14:textId="3D80F4BC" w:rsidR="00FD52A4" w:rsidRDefault="00FD52A4" w:rsidP="00FD52A4">
      <w:pPr>
        <w:rPr>
          <w:lang w:eastAsia="fr-FR"/>
        </w:rPr>
      </w:pPr>
    </w:p>
    <w:p w14:paraId="553154BA" w14:textId="7DB0A483" w:rsidR="00881238" w:rsidRDefault="00881238" w:rsidP="00881238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28D56010" w14:textId="76A803AC" w:rsidR="00FD52A4" w:rsidRPr="00FD52A4" w:rsidRDefault="007E71D7" w:rsidP="00FD52A4">
      <w:pPr>
        <w:pStyle w:val="Titre1"/>
      </w:pPr>
      <w:r>
        <w:lastRenderedPageBreak/>
        <w:t>Comment utiliser l’</w:t>
      </w:r>
      <w:r w:rsidR="00630F76">
        <w:t>application</w:t>
      </w:r>
    </w:p>
    <w:p w14:paraId="6565B895" w14:textId="6D25D854" w:rsidR="002A5748" w:rsidRDefault="002A5748" w:rsidP="002A5748">
      <w:pPr>
        <w:rPr>
          <w:lang w:eastAsia="fr-FR"/>
        </w:rPr>
      </w:pPr>
    </w:p>
    <w:p w14:paraId="5FE90A5F" w14:textId="7653F1E4" w:rsidR="007647AA" w:rsidRDefault="001225C0" w:rsidP="001225C0">
      <w:pPr>
        <w:pStyle w:val="Paragraphedeliste"/>
        <w:numPr>
          <w:ilvl w:val="0"/>
          <w:numId w:val="26"/>
        </w:numPr>
        <w:rPr>
          <w:lang w:eastAsia="fr-FR"/>
        </w:rPr>
      </w:pPr>
      <w:r>
        <w:rPr>
          <w:lang w:eastAsia="fr-FR"/>
        </w:rPr>
        <w:t>S’authentifier avec son login DIVTEC</w:t>
      </w:r>
    </w:p>
    <w:p w14:paraId="0D73B7A9" w14:textId="348FB27F" w:rsidR="001225C0" w:rsidRDefault="00570B13" w:rsidP="001225C0">
      <w:pPr>
        <w:pStyle w:val="Paragraphedeliste"/>
        <w:numPr>
          <w:ilvl w:val="1"/>
          <w:numId w:val="26"/>
        </w:numPr>
        <w:rPr>
          <w:lang w:eastAsia="fr-FR"/>
        </w:rPr>
      </w:pPr>
      <w:r>
        <w:rPr>
          <w:lang w:eastAsia="fr-FR"/>
        </w:rPr>
        <w:t xml:space="preserve">Inscrire son </w:t>
      </w:r>
      <w:proofErr w:type="gramStart"/>
      <w:r>
        <w:rPr>
          <w:lang w:eastAsia="fr-FR"/>
        </w:rPr>
        <w:t>email</w:t>
      </w:r>
      <w:proofErr w:type="gramEnd"/>
      <w:r>
        <w:rPr>
          <w:lang w:eastAsia="fr-FR"/>
        </w:rPr>
        <w:t xml:space="preserve"> de l’école (</w:t>
      </w:r>
      <w:hyperlink r:id="rId15" w:history="1">
        <w:r w:rsidRPr="009E4DFA">
          <w:rPr>
            <w:rStyle w:val="Lienhypertexte"/>
            <w:lang w:eastAsia="fr-FR"/>
          </w:rPr>
          <w:t>prenom.nom@divtec.ch</w:t>
        </w:r>
      </w:hyperlink>
      <w:r>
        <w:rPr>
          <w:lang w:eastAsia="fr-FR"/>
        </w:rPr>
        <w:t>)</w:t>
      </w:r>
    </w:p>
    <w:p w14:paraId="2A512582" w14:textId="2D9C043A" w:rsidR="00570B13" w:rsidRDefault="004D5918" w:rsidP="001225C0">
      <w:pPr>
        <w:pStyle w:val="Paragraphedeliste"/>
        <w:numPr>
          <w:ilvl w:val="1"/>
          <w:numId w:val="26"/>
        </w:numPr>
        <w:rPr>
          <w:lang w:eastAsia="fr-FR"/>
        </w:rPr>
      </w:pPr>
      <w:r>
        <w:rPr>
          <w:lang w:eastAsia="fr-FR"/>
        </w:rPr>
        <w:t>Le mot de passe associé à son compte</w:t>
      </w:r>
    </w:p>
    <w:p w14:paraId="09845EA3" w14:textId="2D0621C8" w:rsidR="004D5918" w:rsidRDefault="004D5918" w:rsidP="004D5918">
      <w:pPr>
        <w:pStyle w:val="Paragraphedeliste"/>
        <w:numPr>
          <w:ilvl w:val="0"/>
          <w:numId w:val="26"/>
        </w:numPr>
        <w:rPr>
          <w:lang w:eastAsia="fr-FR"/>
        </w:rPr>
      </w:pPr>
      <w:r>
        <w:rPr>
          <w:lang w:eastAsia="fr-FR"/>
        </w:rPr>
        <w:t>Appuyer sur « Connexion »</w:t>
      </w:r>
    </w:p>
    <w:p w14:paraId="5F4AC873" w14:textId="1DF69B33" w:rsidR="007407DE" w:rsidRPr="00BB6C31" w:rsidRDefault="00BB6C31" w:rsidP="007407DE">
      <w:pPr>
        <w:rPr>
          <w:b/>
          <w:bCs/>
          <w:lang w:eastAsia="fr-FR"/>
        </w:rPr>
      </w:pPr>
      <w:r w:rsidRPr="00BB6C31">
        <w:rPr>
          <w:b/>
          <w:bCs/>
          <w:lang w:eastAsia="fr-FR"/>
        </w:rPr>
        <w:t>La connexion à un réseau hors du réseau DIVTEC est obligatoire pour s’authentifier</w:t>
      </w:r>
    </w:p>
    <w:p w14:paraId="5274E1A7" w14:textId="453D6D66" w:rsidR="00630F76" w:rsidRDefault="00630F76" w:rsidP="002A5748">
      <w:pPr>
        <w:rPr>
          <w:lang w:eastAsia="fr-FR"/>
        </w:rPr>
      </w:pPr>
    </w:p>
    <w:p w14:paraId="16B6F1AD" w14:textId="77C5CF07" w:rsidR="00B76E13" w:rsidRDefault="008A248F" w:rsidP="009A175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5FB60C5" wp14:editId="360A7AD2">
                <wp:simplePos x="0" y="0"/>
                <wp:positionH relativeFrom="column">
                  <wp:posOffset>1503218</wp:posOffset>
                </wp:positionH>
                <wp:positionV relativeFrom="paragraph">
                  <wp:posOffset>148590</wp:posOffset>
                </wp:positionV>
                <wp:extent cx="3062605" cy="3063240"/>
                <wp:effectExtent l="0" t="0" r="4445" b="3810"/>
                <wp:wrapTight wrapText="bothSides">
                  <wp:wrapPolygon edited="0">
                    <wp:start x="0" y="0"/>
                    <wp:lineTo x="0" y="21493"/>
                    <wp:lineTo x="21497" y="21493"/>
                    <wp:lineTo x="21497" y="0"/>
                    <wp:lineTo x="0" y="0"/>
                  </wp:wrapPolygon>
                </wp:wrapTight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2605" cy="3063240"/>
                          <a:chOff x="0" y="0"/>
                          <a:chExt cx="3062605" cy="306324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75" b="50149"/>
                          <a:stretch/>
                        </pic:blipFill>
                        <pic:spPr bwMode="auto">
                          <a:xfrm>
                            <a:off x="0" y="0"/>
                            <a:ext cx="3062605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38545" y="1101436"/>
                            <a:ext cx="2777837" cy="4849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8545" y="1787236"/>
                            <a:ext cx="2777837" cy="4849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5473" y="2459181"/>
                            <a:ext cx="1260764" cy="4849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ED34C" id="Groupe 16" o:spid="_x0000_s1026" style="position:absolute;margin-left:118.35pt;margin-top:11.7pt;width:241.15pt;height:241.2pt;z-index:-251649024" coordsize="30626,306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C+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30626;height:30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">
                  <v:imagedata r:id="rId18" o:title="" croptop="2408f" cropbottom="32866f"/>
                </v:shape>
                <v:rect id="Rectangle 11" o:spid="_x0000_s1028" style="position:absolute;left:1385;top:11014;width:27778;height:4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" filled="f" strokecolor="red" strokeweight="2pt"/>
                <v:rect id="Rectangle 12" o:spid="_x0000_s1029" style="position:absolute;left:1385;top:17872;width:27778;height:4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" filled="f" strokecolor="red" strokeweight="2pt"/>
                <v:rect id="Rectangle 13" o:spid="_x0000_s1030" style="position:absolute;left:1454;top:24591;width:12608;height:4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" filled="f" strokecolor="red" strokeweight="2pt"/>
                <w10:wrap type="tight"/>
              </v:group>
            </w:pict>
          </mc:Fallback>
        </mc:AlternateContent>
      </w:r>
    </w:p>
    <w:p w14:paraId="69F26D47" w14:textId="721F1C9A" w:rsidR="00E02ACC" w:rsidRDefault="00B76E13">
      <w:pPr>
        <w:jc w:val="left"/>
        <w:rPr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E72BD" wp14:editId="504251EB">
                <wp:simplePos x="0" y="0"/>
                <wp:positionH relativeFrom="column">
                  <wp:posOffset>1299845</wp:posOffset>
                </wp:positionH>
                <wp:positionV relativeFrom="paragraph">
                  <wp:posOffset>1601373</wp:posOffset>
                </wp:positionV>
                <wp:extent cx="491490" cy="374015"/>
                <wp:effectExtent l="0" t="0" r="0" b="698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80C89" w14:textId="2273C067" w:rsidR="00365130" w:rsidRPr="00365130" w:rsidRDefault="00365130" w:rsidP="0036513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  <w:r w:rsidRPr="00365130"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E72BD" id="Zone de texte 15" o:spid="_x0000_s1028" type="#_x0000_t202" style="position:absolute;margin-left:102.35pt;margin-top:126.1pt;width:38.7pt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gKGQIAADI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" filled="f" stroked="f" strokeweight=".5pt">
                <v:textbox>
                  <w:txbxContent>
                    <w:p w14:paraId="4EE80C89" w14:textId="2273C067" w:rsidR="00365130" w:rsidRPr="00365130" w:rsidRDefault="00365130" w:rsidP="0036513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  <w:r w:rsidRPr="00365130">
                        <w:rPr>
                          <w:b/>
                          <w:bCs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9B7B3" wp14:editId="7FBE3CF4">
                <wp:simplePos x="0" y="0"/>
                <wp:positionH relativeFrom="column">
                  <wp:posOffset>1300480</wp:posOffset>
                </wp:positionH>
                <wp:positionV relativeFrom="paragraph">
                  <wp:posOffset>912156</wp:posOffset>
                </wp:positionV>
                <wp:extent cx="491490" cy="374015"/>
                <wp:effectExtent l="0" t="0" r="0" b="698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8EE62" w14:textId="20A93A69" w:rsidR="00D76840" w:rsidRPr="00365130" w:rsidRDefault="0036513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365130">
                              <w:rPr>
                                <w:b/>
                                <w:bCs/>
                                <w:color w:val="FF0000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9B7B3" id="Zone de texte 14" o:spid="_x0000_s1029" type="#_x0000_t202" style="position:absolute;margin-left:102.4pt;margin-top:71.8pt;width:38.7pt;height:29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ffGQIAADI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" filled="f" stroked="f" strokeweight=".5pt">
                <v:textbox>
                  <w:txbxContent>
                    <w:p w14:paraId="44E8EE62" w14:textId="20A93A69" w:rsidR="00D76840" w:rsidRPr="00365130" w:rsidRDefault="0036513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365130">
                        <w:rPr>
                          <w:b/>
                          <w:bCs/>
                          <w:color w:val="FF0000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B4BB9F9" w14:textId="49EC7F81" w:rsidR="00B76E13" w:rsidRDefault="00B76E13">
      <w:pPr>
        <w:jc w:val="left"/>
        <w:rPr>
          <w:lang w:eastAsia="fr-FR"/>
        </w:rPr>
      </w:pPr>
    </w:p>
    <w:p w14:paraId="051F77EE" w14:textId="0D106B2E" w:rsidR="00322716" w:rsidRDefault="00460642" w:rsidP="00D22CC2">
      <w:pPr>
        <w:pStyle w:val="normal2"/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746CCAE" wp14:editId="21D47B6D">
            <wp:simplePos x="0" y="0"/>
            <wp:positionH relativeFrom="column">
              <wp:posOffset>62230</wp:posOffset>
            </wp:positionH>
            <wp:positionV relativeFrom="paragraph">
              <wp:posOffset>29210</wp:posOffset>
            </wp:positionV>
            <wp:extent cx="2986405" cy="5532120"/>
            <wp:effectExtent l="0" t="0" r="4445" b="0"/>
            <wp:wrapTight wrapText="bothSides">
              <wp:wrapPolygon edited="0">
                <wp:start x="0" y="0"/>
                <wp:lineTo x="0" y="21496"/>
                <wp:lineTo x="21494" y="21496"/>
                <wp:lineTo x="2149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" b="10800"/>
                    <a:stretch/>
                  </pic:blipFill>
                  <pic:spPr bwMode="auto">
                    <a:xfrm>
                      <a:off x="0" y="0"/>
                      <a:ext cx="2986405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8C5D4" w14:textId="36C8B874" w:rsidR="007A3B42" w:rsidRDefault="007A3B42" w:rsidP="007A3B42">
      <w:pPr>
        <w:rPr>
          <w:lang w:eastAsia="fr-FR"/>
        </w:rPr>
      </w:pPr>
    </w:p>
    <w:p w14:paraId="258BF104" w14:textId="53375F39" w:rsidR="007A3B42" w:rsidRDefault="000B0249" w:rsidP="007A3B42">
      <w:pPr>
        <w:tabs>
          <w:tab w:val="left" w:pos="1596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18CFF7" wp14:editId="0E4CEE4B">
                <wp:simplePos x="0" y="0"/>
                <wp:positionH relativeFrom="column">
                  <wp:posOffset>2122170</wp:posOffset>
                </wp:positionH>
                <wp:positionV relativeFrom="paragraph">
                  <wp:posOffset>67945</wp:posOffset>
                </wp:positionV>
                <wp:extent cx="1356360" cy="45720"/>
                <wp:effectExtent l="0" t="76200" r="15240" b="49530"/>
                <wp:wrapNone/>
                <wp:docPr id="41" name="Connecteur :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4572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A82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1" o:spid="_x0000_s1026" type="#_x0000_t34" style="position:absolute;margin-left:167.1pt;margin-top:5.35pt;width:106.8pt;height:3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" strokecolor="red" strokeweight="1pt">
                <v:stroke endarrow="block"/>
              </v:shape>
            </w:pict>
          </mc:Fallback>
        </mc:AlternateContent>
      </w:r>
      <w:r w:rsidR="009C4D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0369FE" wp14:editId="122A364B">
                <wp:simplePos x="0" y="0"/>
                <wp:positionH relativeFrom="column">
                  <wp:posOffset>1002030</wp:posOffset>
                </wp:positionH>
                <wp:positionV relativeFrom="paragraph">
                  <wp:posOffset>14605</wp:posOffset>
                </wp:positionV>
                <wp:extent cx="693420" cy="2133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F9C9" id="Rectangle 5" o:spid="_x0000_s1026" style="position:absolute;margin-left:78.9pt;margin-top:1.15pt;width:54.6pt;height:1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" filled="f" strokecolor="red" strokeweight="2pt"/>
            </w:pict>
          </mc:Fallback>
        </mc:AlternateContent>
      </w:r>
      <w:r w:rsidR="009C4D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061EFA" wp14:editId="7AA5608A">
                <wp:simplePos x="0" y="0"/>
                <wp:positionH relativeFrom="column">
                  <wp:posOffset>1847850</wp:posOffset>
                </wp:positionH>
                <wp:positionV relativeFrom="paragraph">
                  <wp:posOffset>6985</wp:posOffset>
                </wp:positionV>
                <wp:extent cx="274320" cy="2209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0D449" id="Rectangle 4" o:spid="_x0000_s1026" style="position:absolute;margin-left:145.5pt;margin-top:.55pt;width:21.6pt;height:1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" filled="f" strokecolor="red" strokeweight="2pt"/>
            </w:pict>
          </mc:Fallback>
        </mc:AlternateContent>
      </w:r>
      <w:r w:rsidR="007A3B42">
        <w:rPr>
          <w:lang w:eastAsia="fr-FR"/>
        </w:rPr>
        <w:tab/>
      </w:r>
      <w:r w:rsidR="007A3B42">
        <w:rPr>
          <w:lang w:eastAsia="fr-FR"/>
        </w:rPr>
        <w:tab/>
        <w:t>Bouton de déconnexion</w:t>
      </w:r>
    </w:p>
    <w:p w14:paraId="6337BC57" w14:textId="1DDFE33E" w:rsidR="008C33EE" w:rsidRDefault="00AD43DB" w:rsidP="007A3B42">
      <w:pPr>
        <w:tabs>
          <w:tab w:val="left" w:pos="1596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15FC58" wp14:editId="6048D026">
                <wp:simplePos x="0" y="0"/>
                <wp:positionH relativeFrom="column">
                  <wp:posOffset>1399655</wp:posOffset>
                </wp:positionH>
                <wp:positionV relativeFrom="paragraph">
                  <wp:posOffset>192059</wp:posOffset>
                </wp:positionV>
                <wp:extent cx="0" cy="200891"/>
                <wp:effectExtent l="0" t="0" r="38100" b="2794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9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93F1A" id="Connecteur droit 59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2pt,15.1pt" to="11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" strokecolor="red" strokeweight="1pt"/>
            </w:pict>
          </mc:Fallback>
        </mc:AlternateContent>
      </w:r>
      <w:r w:rsidR="00A2576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B89CFC" wp14:editId="515E5345">
                <wp:simplePos x="0" y="0"/>
                <wp:positionH relativeFrom="column">
                  <wp:posOffset>1399655</wp:posOffset>
                </wp:positionH>
                <wp:positionV relativeFrom="paragraph">
                  <wp:posOffset>143568</wp:posOffset>
                </wp:positionV>
                <wp:extent cx="2076797" cy="45720"/>
                <wp:effectExtent l="0" t="76200" r="0" b="49530"/>
                <wp:wrapNone/>
                <wp:docPr id="49" name="Connecteur : en 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797" cy="4572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7FA6F" id="Connecteur : en angle 49" o:spid="_x0000_s1026" type="#_x0000_t34" style="position:absolute;margin-left:110.2pt;margin-top:11.3pt;width:163.55pt;height:3.6pt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" strokecolor="red" strokeweight="1pt">
                <v:stroke endarrow="block"/>
              </v:shape>
            </w:pict>
          </mc:Fallback>
        </mc:AlternateContent>
      </w:r>
      <w:r w:rsidR="008C33EE">
        <w:rPr>
          <w:lang w:eastAsia="fr-FR"/>
        </w:rPr>
        <w:tab/>
      </w:r>
      <w:r w:rsidR="008C33EE">
        <w:rPr>
          <w:lang w:eastAsia="fr-FR"/>
        </w:rPr>
        <w:tab/>
        <w:t>Nom et prénom de la personne</w:t>
      </w:r>
      <w:r w:rsidR="008C33EE">
        <w:rPr>
          <w:lang w:eastAsia="fr-FR"/>
        </w:rPr>
        <w:br/>
      </w:r>
      <w:r w:rsidR="008C33EE">
        <w:rPr>
          <w:lang w:eastAsia="fr-FR"/>
        </w:rPr>
        <w:tab/>
      </w:r>
      <w:r w:rsidR="008C33EE">
        <w:rPr>
          <w:lang w:eastAsia="fr-FR"/>
        </w:rPr>
        <w:tab/>
        <w:t>authentifiée</w:t>
      </w:r>
    </w:p>
    <w:p w14:paraId="317248CE" w14:textId="06540CBB" w:rsidR="006F2D0F" w:rsidRDefault="00AF4A35" w:rsidP="006F2D0F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DAE7E3" wp14:editId="4908B897">
                <wp:simplePos x="0" y="0"/>
                <wp:positionH relativeFrom="column">
                  <wp:posOffset>1939983</wp:posOffset>
                </wp:positionH>
                <wp:positionV relativeFrom="paragraph">
                  <wp:posOffset>100850</wp:posOffset>
                </wp:positionV>
                <wp:extent cx="1539586" cy="193270"/>
                <wp:effectExtent l="0" t="0" r="80010" b="92710"/>
                <wp:wrapNone/>
                <wp:docPr id="43" name="Connecteur :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586" cy="193270"/>
                        </a:xfrm>
                        <a:prstGeom prst="bentConnector3">
                          <a:avLst>
                            <a:gd name="adj1" fmla="val 6699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6732" id="Connecteur : en angle 43" o:spid="_x0000_s1026" type="#_x0000_t34" style="position:absolute;margin-left:152.75pt;margin-top:7.95pt;width:121.25pt;height:1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" adj="14470" strokecolor="red" strokeweight="1pt">
                <v:stroke endarrow="block"/>
              </v:shape>
            </w:pict>
          </mc:Fallback>
        </mc:AlternateContent>
      </w:r>
      <w:r w:rsidR="0058009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AED172" wp14:editId="45F8FD52">
                <wp:simplePos x="0" y="0"/>
                <wp:positionH relativeFrom="column">
                  <wp:posOffset>415290</wp:posOffset>
                </wp:positionH>
                <wp:positionV relativeFrom="paragraph">
                  <wp:posOffset>102235</wp:posOffset>
                </wp:positionV>
                <wp:extent cx="1524000" cy="4800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82676" id="Rectangle 6" o:spid="_x0000_s1026" style="position:absolute;margin-left:32.7pt;margin-top:8.05pt;width:120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" filled="f" strokecolor="red" strokeweight="2pt"/>
            </w:pict>
          </mc:Fallback>
        </mc:AlternateContent>
      </w:r>
    </w:p>
    <w:p w14:paraId="6397DD4A" w14:textId="6DACB3D5" w:rsidR="006F2D0F" w:rsidRDefault="00A45143" w:rsidP="006F2D0F">
      <w:pPr>
        <w:tabs>
          <w:tab w:val="left" w:pos="3000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5FAC08" wp14:editId="76B68CC1">
                <wp:simplePos x="0" y="0"/>
                <wp:positionH relativeFrom="column">
                  <wp:posOffset>2701983</wp:posOffset>
                </wp:positionH>
                <wp:positionV relativeFrom="paragraph">
                  <wp:posOffset>238817</wp:posOffset>
                </wp:positionV>
                <wp:extent cx="774469" cy="353983"/>
                <wp:effectExtent l="0" t="0" r="45085" b="103505"/>
                <wp:wrapNone/>
                <wp:docPr id="44" name="Connecteur :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69" cy="353983"/>
                        </a:xfrm>
                        <a:prstGeom prst="bentConnector3">
                          <a:avLst>
                            <a:gd name="adj1" fmla="val 6699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4BDA" id="Connecteur : en angle 44" o:spid="_x0000_s1026" type="#_x0000_t34" style="position:absolute;margin-left:212.75pt;margin-top:18.8pt;width:61pt;height:27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" adj="14470" strokecolor="red" strokeweight="1pt">
                <v:stroke endarrow="block"/>
              </v:shape>
            </w:pict>
          </mc:Fallback>
        </mc:AlternateContent>
      </w:r>
      <w:r w:rsidR="00D437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B409F7" wp14:editId="2F4A7883">
                <wp:simplePos x="0" y="0"/>
                <wp:positionH relativeFrom="column">
                  <wp:posOffset>2099310</wp:posOffset>
                </wp:positionH>
                <wp:positionV relativeFrom="paragraph">
                  <wp:posOffset>47625</wp:posOffset>
                </wp:positionV>
                <wp:extent cx="601980" cy="3581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AA27" id="Rectangle 8" o:spid="_x0000_s1026" style="position:absolute;margin-left:165.3pt;margin-top:3.75pt;width:47.4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" filled="f" strokecolor="red" strokeweight="2pt"/>
            </w:pict>
          </mc:Fallback>
        </mc:AlternateContent>
      </w:r>
      <w:r w:rsidR="006F2D0F">
        <w:rPr>
          <w:lang w:eastAsia="fr-FR"/>
        </w:rPr>
        <w:tab/>
      </w:r>
      <w:r w:rsidR="003120CC">
        <w:rPr>
          <w:lang w:eastAsia="fr-FR"/>
        </w:rPr>
        <w:tab/>
      </w:r>
      <w:r w:rsidR="006F2D0F">
        <w:rPr>
          <w:lang w:eastAsia="fr-FR"/>
        </w:rPr>
        <w:t>Champ de l’ID</w:t>
      </w:r>
      <w:r w:rsidR="00FA6A58">
        <w:rPr>
          <w:lang w:eastAsia="fr-FR"/>
        </w:rPr>
        <w:t xml:space="preserve"> de l’étudiant </w:t>
      </w:r>
      <w:r w:rsidR="003120CC">
        <w:rPr>
          <w:lang w:eastAsia="fr-FR"/>
        </w:rPr>
        <w:t>qui</w:t>
      </w:r>
      <w:r w:rsidR="005E4A4F">
        <w:rPr>
          <w:lang w:eastAsia="fr-FR"/>
        </w:rPr>
        <w:br/>
      </w:r>
      <w:r w:rsidR="005E4A4F">
        <w:rPr>
          <w:lang w:eastAsia="fr-FR"/>
        </w:rPr>
        <w:tab/>
      </w:r>
      <w:r w:rsidR="005E4A4F">
        <w:rPr>
          <w:lang w:eastAsia="fr-FR"/>
        </w:rPr>
        <w:tab/>
      </w:r>
      <w:r w:rsidR="003120CC">
        <w:rPr>
          <w:lang w:eastAsia="fr-FR"/>
        </w:rPr>
        <w:t>emprunte ou retour</w:t>
      </w:r>
      <w:r w:rsidR="0079572C">
        <w:rPr>
          <w:lang w:eastAsia="fr-FR"/>
        </w:rPr>
        <w:t>ne</w:t>
      </w:r>
    </w:p>
    <w:p w14:paraId="673C05A0" w14:textId="48C3CC49" w:rsidR="00822FA9" w:rsidRDefault="00D43772" w:rsidP="00822FA9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032537" wp14:editId="7F9B53CC">
                <wp:simplePos x="0" y="0"/>
                <wp:positionH relativeFrom="column">
                  <wp:posOffset>1108710</wp:posOffset>
                </wp:positionH>
                <wp:positionV relativeFrom="paragraph">
                  <wp:posOffset>144145</wp:posOffset>
                </wp:positionV>
                <wp:extent cx="899160" cy="1600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7F61A" id="Rectangle 21" o:spid="_x0000_s1026" style="position:absolute;margin-left:87.3pt;margin-top:11.35pt;width:70.8pt;height:1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" filled="f" strokecolor="red" strokeweight="2pt"/>
            </w:pict>
          </mc:Fallback>
        </mc:AlternateContent>
      </w:r>
    </w:p>
    <w:p w14:paraId="09DD5093" w14:textId="1E326C2B" w:rsidR="00822FA9" w:rsidRDefault="00866D6B" w:rsidP="00822FA9">
      <w:pPr>
        <w:tabs>
          <w:tab w:val="left" w:pos="2904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D9C934" wp14:editId="0FB441EC">
                <wp:simplePos x="0" y="0"/>
                <wp:positionH relativeFrom="column">
                  <wp:posOffset>2007871</wp:posOffset>
                </wp:positionH>
                <wp:positionV relativeFrom="paragraph">
                  <wp:posOffset>63904</wp:posOffset>
                </wp:positionV>
                <wp:extent cx="1468062" cy="450273"/>
                <wp:effectExtent l="0" t="0" r="56515" b="102235"/>
                <wp:wrapNone/>
                <wp:docPr id="45" name="Connecteur :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062" cy="450273"/>
                        </a:xfrm>
                        <a:prstGeom prst="bentConnector3">
                          <a:avLst>
                            <a:gd name="adj1" fmla="val 6699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9117" id="Connecteur : en angle 45" o:spid="_x0000_s1026" type="#_x0000_t34" style="position:absolute;margin-left:158.1pt;margin-top:5.05pt;width:115.6pt;height:3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" adj="14470" strokecolor="red" strokeweight="1pt">
                <v:stroke endarrow="block"/>
              </v:shape>
            </w:pict>
          </mc:Fallback>
        </mc:AlternateContent>
      </w:r>
      <w:r w:rsidR="00822FA9">
        <w:rPr>
          <w:lang w:eastAsia="fr-FR"/>
        </w:rPr>
        <w:tab/>
      </w:r>
      <w:r w:rsidR="00822FA9">
        <w:rPr>
          <w:lang w:eastAsia="fr-FR"/>
        </w:rPr>
        <w:tab/>
        <w:t>Bouton pour scanner l’ID de</w:t>
      </w:r>
      <w:r w:rsidR="00822FA9">
        <w:rPr>
          <w:lang w:eastAsia="fr-FR"/>
        </w:rPr>
        <w:br/>
      </w:r>
      <w:r w:rsidR="00822FA9">
        <w:rPr>
          <w:lang w:eastAsia="fr-FR"/>
        </w:rPr>
        <w:tab/>
      </w:r>
      <w:r w:rsidR="00822FA9">
        <w:rPr>
          <w:lang w:eastAsia="fr-FR"/>
        </w:rPr>
        <w:tab/>
        <w:t>l’étudiant</w:t>
      </w:r>
    </w:p>
    <w:p w14:paraId="5443BC6B" w14:textId="1CC9604D" w:rsidR="007E4B95" w:rsidRDefault="00D43772" w:rsidP="00822FA9">
      <w:pPr>
        <w:tabs>
          <w:tab w:val="left" w:pos="2904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F9221D" wp14:editId="20742BDC">
                <wp:simplePos x="0" y="0"/>
                <wp:positionH relativeFrom="column">
                  <wp:posOffset>2099310</wp:posOffset>
                </wp:positionH>
                <wp:positionV relativeFrom="paragraph">
                  <wp:posOffset>125095</wp:posOffset>
                </wp:positionV>
                <wp:extent cx="601980" cy="3581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D3FD6" id="Rectangle 9" o:spid="_x0000_s1026" style="position:absolute;margin-left:165.3pt;margin-top:9.85pt;width:47.4pt;height:2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" filled="f" strokecolor="red" strokeweight="2pt"/>
            </w:pict>
          </mc:Fallback>
        </mc:AlternateContent>
      </w:r>
      <w:r w:rsidR="005800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3E1530" wp14:editId="3692DEA2">
                <wp:simplePos x="0" y="0"/>
                <wp:positionH relativeFrom="column">
                  <wp:posOffset>415290</wp:posOffset>
                </wp:positionH>
                <wp:positionV relativeFrom="paragraph">
                  <wp:posOffset>26035</wp:posOffset>
                </wp:positionV>
                <wp:extent cx="1524000" cy="4800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58926" id="Rectangle 7" o:spid="_x0000_s1026" style="position:absolute;margin-left:32.7pt;margin-top:2.05pt;width:120pt;height:3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" filled="f" strokecolor="red" strokeweight="2pt"/>
            </w:pict>
          </mc:Fallback>
        </mc:AlternateContent>
      </w:r>
    </w:p>
    <w:p w14:paraId="2D15CED3" w14:textId="30F1080E" w:rsidR="007E4B95" w:rsidRDefault="007E4B95" w:rsidP="00822FA9">
      <w:pPr>
        <w:tabs>
          <w:tab w:val="left" w:pos="2904"/>
        </w:tabs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8C33EE">
        <w:rPr>
          <w:lang w:eastAsia="fr-FR"/>
        </w:rPr>
        <w:t>Nom et prénom de l’étudiant</w:t>
      </w:r>
    </w:p>
    <w:p w14:paraId="700A4880" w14:textId="1DB355C6" w:rsidR="00822FA9" w:rsidRDefault="00866D6B" w:rsidP="00822FA9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8EAC81" wp14:editId="4AF014B2">
                <wp:simplePos x="0" y="0"/>
                <wp:positionH relativeFrom="column">
                  <wp:posOffset>2701984</wp:posOffset>
                </wp:positionH>
                <wp:positionV relativeFrom="paragraph">
                  <wp:posOffset>20032</wp:posOffset>
                </wp:positionV>
                <wp:extent cx="777586" cy="196042"/>
                <wp:effectExtent l="0" t="0" r="80010" b="90170"/>
                <wp:wrapNone/>
                <wp:docPr id="46" name="Connecteur :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586" cy="196042"/>
                        </a:xfrm>
                        <a:prstGeom prst="bentConnector3">
                          <a:avLst>
                            <a:gd name="adj1" fmla="val 6699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2185" id="Connecteur : en angle 46" o:spid="_x0000_s1026" type="#_x0000_t34" style="position:absolute;margin-left:212.75pt;margin-top:1.6pt;width:61.25pt;height:15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" adj="14470" strokecolor="red" strokeweight="1pt">
                <v:stroke endarrow="block"/>
              </v:shape>
            </w:pict>
          </mc:Fallback>
        </mc:AlternateContent>
      </w:r>
    </w:p>
    <w:p w14:paraId="15E19E3A" w14:textId="602245E2" w:rsidR="00947565" w:rsidRDefault="00AD43DB" w:rsidP="00501C8F">
      <w:pPr>
        <w:tabs>
          <w:tab w:val="left" w:pos="2820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62EDEA" wp14:editId="004C0E89">
                <wp:simplePos x="0" y="0"/>
                <wp:positionH relativeFrom="column">
                  <wp:posOffset>713855</wp:posOffset>
                </wp:positionH>
                <wp:positionV relativeFrom="paragraph">
                  <wp:posOffset>67945</wp:posOffset>
                </wp:positionV>
                <wp:extent cx="0" cy="290945"/>
                <wp:effectExtent l="0" t="0" r="38100" b="3302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9225E" id="Connecteur droit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5.35pt" to="56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" strokecolor="red" strokeweight="1pt"/>
            </w:pict>
          </mc:Fallback>
        </mc:AlternateContent>
      </w:r>
      <w:r w:rsidR="0055142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BEEEB3" wp14:editId="751B3A5F">
                <wp:simplePos x="0" y="0"/>
                <wp:positionH relativeFrom="column">
                  <wp:posOffset>2175510</wp:posOffset>
                </wp:positionH>
                <wp:positionV relativeFrom="paragraph">
                  <wp:posOffset>137218</wp:posOffset>
                </wp:positionV>
                <wp:extent cx="1304059" cy="221672"/>
                <wp:effectExtent l="0" t="0" r="67945" b="102235"/>
                <wp:wrapNone/>
                <wp:docPr id="47" name="Connecteur : en 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59" cy="221672"/>
                        </a:xfrm>
                        <a:prstGeom prst="bentConnector3">
                          <a:avLst>
                            <a:gd name="adj1" fmla="val 6699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6629" id="Connecteur : en angle 47" o:spid="_x0000_s1026" type="#_x0000_t34" style="position:absolute;margin-left:171.3pt;margin-top:10.8pt;width:102.7pt;height:17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" adj="14470" strokecolor="red" strokeweight="1pt">
                <v:stroke endarrow="block"/>
              </v:shape>
            </w:pict>
          </mc:Fallback>
        </mc:AlternateContent>
      </w:r>
      <w:r w:rsidR="004F30D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C59B6E" wp14:editId="1B9A772F">
                <wp:simplePos x="0" y="0"/>
                <wp:positionH relativeFrom="column">
                  <wp:posOffset>925830</wp:posOffset>
                </wp:positionH>
                <wp:positionV relativeFrom="paragraph">
                  <wp:posOffset>66675</wp:posOffset>
                </wp:positionV>
                <wp:extent cx="1249680" cy="1600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29DE" id="Rectangle 18" o:spid="_x0000_s1026" style="position:absolute;margin-left:72.9pt;margin-top:5.25pt;width:98.4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" filled="f" strokecolor="red" strokeweight="2pt"/>
            </w:pict>
          </mc:Fallback>
        </mc:AlternateContent>
      </w:r>
      <w:r w:rsidR="00822FA9">
        <w:rPr>
          <w:lang w:eastAsia="fr-FR"/>
        </w:rPr>
        <w:tab/>
      </w:r>
      <w:r w:rsidR="00822FA9">
        <w:rPr>
          <w:lang w:eastAsia="fr-FR"/>
        </w:rPr>
        <w:tab/>
      </w:r>
      <w:r w:rsidR="00DB4000">
        <w:rPr>
          <w:lang w:eastAsia="fr-FR"/>
        </w:rPr>
        <w:t>Bouton pour scanner l’ID du matériel</w:t>
      </w:r>
    </w:p>
    <w:p w14:paraId="7CD14767" w14:textId="065DE80B" w:rsidR="008C33EE" w:rsidRDefault="008C33EE" w:rsidP="00DB4000">
      <w:pPr>
        <w:tabs>
          <w:tab w:val="left" w:pos="1656"/>
        </w:tabs>
        <w:rPr>
          <w:lang w:eastAsia="fr-FR"/>
        </w:rPr>
      </w:pPr>
    </w:p>
    <w:p w14:paraId="31371456" w14:textId="377D6E7D" w:rsidR="00947565" w:rsidRDefault="00A25761" w:rsidP="00DB4000">
      <w:pPr>
        <w:tabs>
          <w:tab w:val="left" w:pos="1656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823948" wp14:editId="0BE225DD">
                <wp:simplePos x="0" y="0"/>
                <wp:positionH relativeFrom="column">
                  <wp:posOffset>713855</wp:posOffset>
                </wp:positionH>
                <wp:positionV relativeFrom="paragraph">
                  <wp:posOffset>66733</wp:posOffset>
                </wp:positionV>
                <wp:extent cx="2761615" cy="352771"/>
                <wp:effectExtent l="0" t="0" r="76835" b="85725"/>
                <wp:wrapNone/>
                <wp:docPr id="48" name="Connecteur : en 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615" cy="352771"/>
                        </a:xfrm>
                        <a:prstGeom prst="bentConnector3">
                          <a:avLst>
                            <a:gd name="adj1" fmla="val 6699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E882E" id="Connecteur : en angle 48" o:spid="_x0000_s1026" type="#_x0000_t34" style="position:absolute;margin-left:56.2pt;margin-top:5.25pt;width:217.45pt;height:2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" adj="14470" strokecolor="red" strokeweight="1pt">
                <v:stroke endarrow="block"/>
              </v:shape>
            </w:pict>
          </mc:Fallback>
        </mc:AlternateContent>
      </w:r>
      <w:r w:rsidR="008C33EE">
        <w:rPr>
          <w:lang w:eastAsia="fr-FR"/>
        </w:rPr>
        <w:tab/>
      </w:r>
      <w:r w:rsidR="008C33EE">
        <w:rPr>
          <w:lang w:eastAsia="fr-FR"/>
        </w:rPr>
        <w:tab/>
        <w:t xml:space="preserve">ID </w:t>
      </w:r>
      <w:r w:rsidR="0079572C">
        <w:rPr>
          <w:lang w:eastAsia="fr-FR"/>
        </w:rPr>
        <w:t xml:space="preserve">et nom </w:t>
      </w:r>
      <w:r w:rsidR="008C33EE">
        <w:rPr>
          <w:lang w:eastAsia="fr-FR"/>
        </w:rPr>
        <w:t>du matériel</w:t>
      </w:r>
    </w:p>
    <w:p w14:paraId="5CCA387C" w14:textId="1A7434B1" w:rsidR="00947565" w:rsidRDefault="00B36DD5" w:rsidP="00DB4000">
      <w:pPr>
        <w:tabs>
          <w:tab w:val="left" w:pos="1656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D050F9" wp14:editId="772C237E">
                <wp:simplePos x="0" y="0"/>
                <wp:positionH relativeFrom="column">
                  <wp:posOffset>872490</wp:posOffset>
                </wp:positionH>
                <wp:positionV relativeFrom="paragraph">
                  <wp:posOffset>60383</wp:posOffset>
                </wp:positionV>
                <wp:extent cx="1501140" cy="350520"/>
                <wp:effectExtent l="0" t="0" r="2286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138E" id="Rectangle 24" o:spid="_x0000_s1026" style="position:absolute;margin-left:68.7pt;margin-top:4.75pt;width:118.2pt;height:2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" filled="f" strokecolor="red" strokeweight="2pt"/>
            </w:pict>
          </mc:Fallback>
        </mc:AlternateContent>
      </w:r>
    </w:p>
    <w:p w14:paraId="0EDABAD4" w14:textId="72E9C182" w:rsidR="00947565" w:rsidRDefault="00AD43DB" w:rsidP="00DB4000">
      <w:pPr>
        <w:tabs>
          <w:tab w:val="left" w:pos="1656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A00C2C" wp14:editId="1D5AE21E">
                <wp:simplePos x="0" y="0"/>
                <wp:positionH relativeFrom="column">
                  <wp:posOffset>2380615</wp:posOffset>
                </wp:positionH>
                <wp:positionV relativeFrom="paragraph">
                  <wp:posOffset>231198</wp:posOffset>
                </wp:positionV>
                <wp:extent cx="1099069" cy="362989"/>
                <wp:effectExtent l="0" t="0" r="63500" b="94615"/>
                <wp:wrapNone/>
                <wp:docPr id="51" name="Connecteur :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069" cy="362989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42C0" id="Connecteur : en angle 51" o:spid="_x0000_s1026" type="#_x0000_t34" style="position:absolute;margin-left:187.45pt;margin-top:18.2pt;width:86.55pt;height:2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" strokecolor="red" strokeweight="1pt">
                <v:stroke endarrow="block"/>
              </v:shape>
            </w:pict>
          </mc:Fallback>
        </mc:AlternateContent>
      </w:r>
      <w:r w:rsidR="00501C8F">
        <w:rPr>
          <w:lang w:eastAsia="fr-FR"/>
        </w:rPr>
        <w:tab/>
      </w:r>
      <w:r w:rsidR="00501C8F">
        <w:rPr>
          <w:lang w:eastAsia="fr-FR"/>
        </w:rPr>
        <w:tab/>
      </w:r>
      <w:r w:rsidR="00947565">
        <w:rPr>
          <w:lang w:eastAsia="fr-FR"/>
        </w:rPr>
        <w:t>Cham</w:t>
      </w:r>
      <w:r w:rsidR="00501C8F">
        <w:rPr>
          <w:lang w:eastAsia="fr-FR"/>
        </w:rPr>
        <w:t>p de l’ID du matériel à emprunter ou</w:t>
      </w:r>
      <w:r w:rsidR="00501C8F">
        <w:rPr>
          <w:lang w:eastAsia="fr-FR"/>
        </w:rPr>
        <w:br/>
      </w:r>
      <w:r w:rsidR="00501C8F">
        <w:rPr>
          <w:lang w:eastAsia="fr-FR"/>
        </w:rPr>
        <w:tab/>
      </w:r>
      <w:r w:rsidR="00501C8F">
        <w:rPr>
          <w:lang w:eastAsia="fr-FR"/>
        </w:rPr>
        <w:tab/>
        <w:t>retourner</w:t>
      </w:r>
    </w:p>
    <w:p w14:paraId="02D69178" w14:textId="15CA80A8" w:rsidR="007E5E50" w:rsidRDefault="00480156" w:rsidP="007E5E50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E739E6" wp14:editId="3D72263E">
                <wp:simplePos x="0" y="0"/>
                <wp:positionH relativeFrom="column">
                  <wp:posOffset>872490</wp:posOffset>
                </wp:positionH>
                <wp:positionV relativeFrom="paragraph">
                  <wp:posOffset>121285</wp:posOffset>
                </wp:positionV>
                <wp:extent cx="1394460" cy="1021080"/>
                <wp:effectExtent l="0" t="0" r="1524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125E0" id="Rectangle 35" o:spid="_x0000_s1026" style="position:absolute;margin-left:68.7pt;margin-top:9.55pt;width:109.8pt;height:8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" filled="f" strokecolor="red" strokeweight="2pt"/>
            </w:pict>
          </mc:Fallback>
        </mc:AlternateContent>
      </w:r>
    </w:p>
    <w:p w14:paraId="550777F9" w14:textId="0ED550B8" w:rsidR="007E5E50" w:rsidRDefault="007E5E50" w:rsidP="007E5E50">
      <w:pPr>
        <w:tabs>
          <w:tab w:val="left" w:pos="1668"/>
        </w:tabs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>Ajouter</w:t>
      </w:r>
      <w:r w:rsidR="00330A75">
        <w:rPr>
          <w:lang w:eastAsia="fr-FR"/>
        </w:rPr>
        <w:t xml:space="preserve"> le matériel à la liste ou</w:t>
      </w:r>
      <w:r w:rsidR="00330A75">
        <w:rPr>
          <w:lang w:eastAsia="fr-FR"/>
        </w:rPr>
        <w:br/>
      </w:r>
      <w:r w:rsidR="00330A75">
        <w:rPr>
          <w:lang w:eastAsia="fr-FR"/>
        </w:rPr>
        <w:tab/>
      </w:r>
      <w:r w:rsidR="00330A75">
        <w:rPr>
          <w:lang w:eastAsia="fr-FR"/>
        </w:rPr>
        <w:tab/>
        <w:t>supprimer la liste</w:t>
      </w:r>
    </w:p>
    <w:p w14:paraId="2D295618" w14:textId="166BE32A" w:rsidR="00F310FC" w:rsidRDefault="00F310FC" w:rsidP="007E5E50">
      <w:pPr>
        <w:tabs>
          <w:tab w:val="left" w:pos="1668"/>
        </w:tabs>
        <w:rPr>
          <w:lang w:eastAsia="fr-FR"/>
        </w:rPr>
      </w:pPr>
    </w:p>
    <w:p w14:paraId="007C635B" w14:textId="61682E89" w:rsidR="00F310FC" w:rsidRDefault="00AD43DB" w:rsidP="007E5E50">
      <w:pPr>
        <w:tabs>
          <w:tab w:val="left" w:pos="1668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599FEA" wp14:editId="79B30B1C">
                <wp:simplePos x="0" y="0"/>
                <wp:positionH relativeFrom="column">
                  <wp:posOffset>2265564</wp:posOffset>
                </wp:positionH>
                <wp:positionV relativeFrom="paragraph">
                  <wp:posOffset>21245</wp:posOffset>
                </wp:positionV>
                <wp:extent cx="1209905" cy="55418"/>
                <wp:effectExtent l="0" t="19050" r="66675" b="97155"/>
                <wp:wrapNone/>
                <wp:docPr id="50" name="Connecteur : en 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905" cy="55418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81CF" id="Connecteur : en angle 50" o:spid="_x0000_s1026" type="#_x0000_t34" style="position:absolute;margin-left:178.4pt;margin-top:1.65pt;width:95.25pt;height:4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" strokecolor="red" strokeweight="1pt">
                <v:stroke endarrow="block"/>
              </v:shape>
            </w:pict>
          </mc:Fallback>
        </mc:AlternateContent>
      </w:r>
      <w:r w:rsidR="00F310FC">
        <w:rPr>
          <w:lang w:eastAsia="fr-FR"/>
        </w:rPr>
        <w:tab/>
      </w:r>
      <w:r w:rsidR="00F310FC">
        <w:rPr>
          <w:lang w:eastAsia="fr-FR"/>
        </w:rPr>
        <w:tab/>
        <w:t>Liste des matériaux</w:t>
      </w:r>
    </w:p>
    <w:p w14:paraId="695A6EB2" w14:textId="0484094B" w:rsidR="00330A75" w:rsidRDefault="00330A75" w:rsidP="00330A75">
      <w:pPr>
        <w:rPr>
          <w:lang w:eastAsia="fr-FR"/>
        </w:rPr>
      </w:pPr>
    </w:p>
    <w:p w14:paraId="3B4201AB" w14:textId="38EE64EF" w:rsidR="00480156" w:rsidRDefault="00480156" w:rsidP="00330A75">
      <w:pPr>
        <w:rPr>
          <w:lang w:eastAsia="fr-FR"/>
        </w:rPr>
      </w:pPr>
    </w:p>
    <w:p w14:paraId="0A720B92" w14:textId="28E742CF" w:rsidR="00480156" w:rsidRPr="00330A75" w:rsidRDefault="00480156" w:rsidP="00330A75">
      <w:pPr>
        <w:rPr>
          <w:lang w:eastAsia="fr-FR"/>
        </w:rPr>
      </w:pPr>
    </w:p>
    <w:p w14:paraId="64BB6558" w14:textId="1FB1722C" w:rsidR="00330A75" w:rsidRDefault="00480156" w:rsidP="00330A75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BCFC99" wp14:editId="41183205">
                <wp:simplePos x="0" y="0"/>
                <wp:positionH relativeFrom="column">
                  <wp:posOffset>1223010</wp:posOffset>
                </wp:positionH>
                <wp:positionV relativeFrom="paragraph">
                  <wp:posOffset>127000</wp:posOffset>
                </wp:positionV>
                <wp:extent cx="784860" cy="518160"/>
                <wp:effectExtent l="0" t="0" r="1524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51118" id="Rectangle 39" o:spid="_x0000_s1026" style="position:absolute;margin-left:96.3pt;margin-top:10pt;width:61.8pt;height:40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" filled="f" strokecolor="red" strokeweight="2pt"/>
            </w:pict>
          </mc:Fallback>
        </mc:AlternateContent>
      </w:r>
    </w:p>
    <w:p w14:paraId="1CD866CE" w14:textId="711998F7" w:rsidR="00330A75" w:rsidRDefault="00AD43DB" w:rsidP="00330A75">
      <w:pPr>
        <w:tabs>
          <w:tab w:val="left" w:pos="1380"/>
        </w:tabs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22EE26" wp14:editId="02495B25">
                <wp:simplePos x="0" y="0"/>
                <wp:positionH relativeFrom="column">
                  <wp:posOffset>2009255</wp:posOffset>
                </wp:positionH>
                <wp:positionV relativeFrom="paragraph">
                  <wp:posOffset>143048</wp:posOffset>
                </wp:positionV>
                <wp:extent cx="1470314" cy="103909"/>
                <wp:effectExtent l="0" t="76200" r="0" b="29845"/>
                <wp:wrapNone/>
                <wp:docPr id="54" name="Connecteur : en 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314" cy="103909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44EE" id="Connecteur : en angle 54" o:spid="_x0000_s1026" type="#_x0000_t34" style="position:absolute;margin-left:158.2pt;margin-top:11.25pt;width:115.75pt;height:8.2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" strokecolor="red" strokeweight="1pt">
                <v:stroke endarrow="block"/>
              </v:shape>
            </w:pict>
          </mc:Fallback>
        </mc:AlternateContent>
      </w:r>
      <w:r w:rsidR="00330A75">
        <w:rPr>
          <w:lang w:eastAsia="fr-FR"/>
        </w:rPr>
        <w:tab/>
      </w:r>
      <w:r w:rsidR="00330A75">
        <w:rPr>
          <w:lang w:eastAsia="fr-FR"/>
        </w:rPr>
        <w:tab/>
      </w:r>
      <w:r w:rsidR="000E7C1F">
        <w:rPr>
          <w:lang w:eastAsia="fr-FR"/>
        </w:rPr>
        <w:t>Choisir s’il s’agit d’un emprunt ou</w:t>
      </w:r>
      <w:r w:rsidR="000E7C1F">
        <w:rPr>
          <w:lang w:eastAsia="fr-FR"/>
        </w:rPr>
        <w:br/>
      </w:r>
      <w:r w:rsidR="000E7C1F">
        <w:rPr>
          <w:lang w:eastAsia="fr-FR"/>
        </w:rPr>
        <w:tab/>
      </w:r>
      <w:r w:rsidR="000E7C1F">
        <w:rPr>
          <w:lang w:eastAsia="fr-FR"/>
        </w:rPr>
        <w:tab/>
        <w:t>d’un retour</w:t>
      </w:r>
    </w:p>
    <w:p w14:paraId="15ABD364" w14:textId="1C925D9C" w:rsidR="000E7C1F" w:rsidRPr="000E7C1F" w:rsidRDefault="000E7C1F" w:rsidP="000E7C1F">
      <w:pPr>
        <w:rPr>
          <w:lang w:eastAsia="fr-FR"/>
        </w:rPr>
      </w:pPr>
    </w:p>
    <w:p w14:paraId="5BE10EA3" w14:textId="6401CD62" w:rsidR="000E7C1F" w:rsidRPr="000E7C1F" w:rsidRDefault="000E7C1F" w:rsidP="000E7C1F">
      <w:pPr>
        <w:rPr>
          <w:lang w:eastAsia="fr-FR"/>
        </w:rPr>
      </w:pPr>
    </w:p>
    <w:p w14:paraId="3DBD6D4B" w14:textId="325FC289" w:rsidR="000E7C1F" w:rsidRDefault="00480156" w:rsidP="000E7C1F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4B319C" wp14:editId="1EB6BE77">
                <wp:simplePos x="0" y="0"/>
                <wp:positionH relativeFrom="column">
                  <wp:posOffset>1055370</wp:posOffset>
                </wp:positionH>
                <wp:positionV relativeFrom="paragraph">
                  <wp:posOffset>143510</wp:posOffset>
                </wp:positionV>
                <wp:extent cx="990600" cy="3429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0F666" id="Rectangle 40" o:spid="_x0000_s1026" style="position:absolute;margin-left:83.1pt;margin-top:11.3pt;width:78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" filled="f" strokecolor="red" strokeweight="2pt"/>
            </w:pict>
          </mc:Fallback>
        </mc:AlternateContent>
      </w:r>
    </w:p>
    <w:p w14:paraId="2A3AA703" w14:textId="525E0973" w:rsidR="000E7C1F" w:rsidRDefault="00AD43DB" w:rsidP="000E7C1F">
      <w:pPr>
        <w:tabs>
          <w:tab w:val="left" w:pos="1368"/>
        </w:tabs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9D67A7" wp14:editId="75E1B4A2">
                <wp:simplePos x="0" y="0"/>
                <wp:positionH relativeFrom="column">
                  <wp:posOffset>2043892</wp:posOffset>
                </wp:positionH>
                <wp:positionV relativeFrom="paragraph">
                  <wp:posOffset>133235</wp:posOffset>
                </wp:positionV>
                <wp:extent cx="1431348" cy="0"/>
                <wp:effectExtent l="0" t="76200" r="16510" b="952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34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C02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160.95pt;margin-top:10.5pt;width:112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" strokecolor="red" strokeweight="1pt">
                <v:stroke endarrow="block"/>
              </v:shape>
            </w:pict>
          </mc:Fallback>
        </mc:AlternateContent>
      </w:r>
      <w:r w:rsidR="000E7C1F">
        <w:rPr>
          <w:lang w:eastAsia="fr-FR"/>
        </w:rPr>
        <w:tab/>
      </w:r>
      <w:r w:rsidR="000E7C1F">
        <w:rPr>
          <w:lang w:eastAsia="fr-FR"/>
        </w:rPr>
        <w:tab/>
        <w:t xml:space="preserve">Bouton pour valider </w:t>
      </w:r>
      <w:r w:rsidR="004A2A2D">
        <w:rPr>
          <w:lang w:eastAsia="fr-FR"/>
        </w:rPr>
        <w:t>le(s) emprunt(s)</w:t>
      </w:r>
      <w:r w:rsidR="004A2A2D">
        <w:rPr>
          <w:lang w:eastAsia="fr-FR"/>
        </w:rPr>
        <w:br/>
      </w:r>
      <w:r w:rsidR="004A2A2D">
        <w:rPr>
          <w:lang w:eastAsia="fr-FR"/>
        </w:rPr>
        <w:tab/>
      </w:r>
      <w:r w:rsidR="004A2A2D">
        <w:rPr>
          <w:lang w:eastAsia="fr-FR"/>
        </w:rPr>
        <w:tab/>
        <w:t>/ retour(s)</w:t>
      </w:r>
    </w:p>
    <w:p w14:paraId="5D2BA200" w14:textId="77777777" w:rsidR="009A175C" w:rsidRDefault="009A175C" w:rsidP="009A175C">
      <w:pPr>
        <w:rPr>
          <w:lang w:eastAsia="fr-FR"/>
        </w:rPr>
        <w:sectPr w:rsidR="009A175C" w:rsidSect="009A175C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65819DEA" w14:textId="19C39CF7" w:rsidR="009A175C" w:rsidRDefault="009A175C" w:rsidP="000E7C1F">
      <w:pPr>
        <w:tabs>
          <w:tab w:val="left" w:pos="1368"/>
        </w:tabs>
        <w:rPr>
          <w:lang w:eastAsia="fr-FR"/>
        </w:rPr>
      </w:pPr>
    </w:p>
    <w:p w14:paraId="29CB5EF6" w14:textId="7C7611EC" w:rsidR="009A175C" w:rsidRDefault="009A175C" w:rsidP="009A175C">
      <w:pPr>
        <w:rPr>
          <w:lang w:eastAsia="fr-FR"/>
        </w:rPr>
      </w:pPr>
    </w:p>
    <w:p w14:paraId="14FA4419" w14:textId="364DD21F" w:rsidR="00BB6C31" w:rsidRPr="00BB6C31" w:rsidRDefault="00BB6C31" w:rsidP="00BB6C31">
      <w:pPr>
        <w:rPr>
          <w:b/>
          <w:bCs/>
          <w:lang w:eastAsia="fr-FR"/>
        </w:rPr>
      </w:pPr>
      <w:r w:rsidRPr="00BB6C31">
        <w:rPr>
          <w:b/>
          <w:bCs/>
          <w:lang w:eastAsia="fr-FR"/>
        </w:rPr>
        <w:t xml:space="preserve">La connexion à un réseau DIVTEC est obligatoire pour </w:t>
      </w:r>
      <w:r>
        <w:rPr>
          <w:b/>
          <w:bCs/>
          <w:lang w:eastAsia="fr-FR"/>
        </w:rPr>
        <w:t>utiliser l’application</w:t>
      </w:r>
    </w:p>
    <w:p w14:paraId="479E66C6" w14:textId="77777777" w:rsidR="00460642" w:rsidRPr="009A175C" w:rsidRDefault="00460642" w:rsidP="009A175C">
      <w:pPr>
        <w:rPr>
          <w:lang w:eastAsia="fr-FR"/>
        </w:rPr>
      </w:pPr>
    </w:p>
    <w:p w14:paraId="71646E53" w14:textId="53E018CF" w:rsidR="009A175C" w:rsidRDefault="00ED66CF" w:rsidP="009A175C">
      <w:pPr>
        <w:rPr>
          <w:lang w:eastAsia="fr-FR"/>
        </w:rPr>
      </w:pPr>
      <w:r>
        <w:rPr>
          <w:lang w:eastAsia="fr-FR"/>
        </w:rPr>
        <w:t>Le scan de puces NFC va remplir prioritairement le champs de l’étudiant.</w:t>
      </w:r>
      <w:r w:rsidR="00994A3C">
        <w:rPr>
          <w:lang w:eastAsia="fr-FR"/>
        </w:rPr>
        <w:t xml:space="preserve"> Si le champs est rempli, le scan passe automatiquement au champs du matériel</w:t>
      </w:r>
      <w:r w:rsidR="00BF2177">
        <w:rPr>
          <w:lang w:eastAsia="fr-FR"/>
        </w:rPr>
        <w:t>. Chaque nouveau scan de puces NFC, va modifier la valeur du cham</w:t>
      </w:r>
      <w:r w:rsidR="00D952E4">
        <w:rPr>
          <w:lang w:eastAsia="fr-FR"/>
        </w:rPr>
        <w:t>ps du matériel même si celui-ci est rempli.</w:t>
      </w:r>
    </w:p>
    <w:p w14:paraId="21B076EE" w14:textId="04047D84" w:rsidR="00D952E4" w:rsidRDefault="00D952E4" w:rsidP="009A175C">
      <w:pPr>
        <w:rPr>
          <w:lang w:eastAsia="fr-FR"/>
        </w:rPr>
      </w:pPr>
    </w:p>
    <w:p w14:paraId="73571D03" w14:textId="0DBFFE6C" w:rsidR="00D952E4" w:rsidRDefault="00167CCE" w:rsidP="009A175C">
      <w:pPr>
        <w:rPr>
          <w:lang w:eastAsia="fr-FR"/>
        </w:rPr>
      </w:pPr>
      <w:r>
        <w:rPr>
          <w:lang w:eastAsia="fr-FR"/>
        </w:rPr>
        <w:t xml:space="preserve">Si le champs du matériel est vide, </w:t>
      </w:r>
      <w:r w:rsidR="00804DF2">
        <w:rPr>
          <w:lang w:eastAsia="fr-FR"/>
        </w:rPr>
        <w:t>le bouton avec la croix permet de vider</w:t>
      </w:r>
      <w:r w:rsidR="008C250E">
        <w:rPr>
          <w:lang w:eastAsia="fr-FR"/>
        </w:rPr>
        <w:t xml:space="preserve"> la liste des matéri</w:t>
      </w:r>
      <w:r w:rsidR="0078129D">
        <w:rPr>
          <w:lang w:eastAsia="fr-FR"/>
        </w:rPr>
        <w:t>els</w:t>
      </w:r>
      <w:r w:rsidR="008C250E">
        <w:rPr>
          <w:lang w:eastAsia="fr-FR"/>
        </w:rPr>
        <w:t xml:space="preserve"> scannés.</w:t>
      </w:r>
    </w:p>
    <w:p w14:paraId="067F3BA2" w14:textId="33BC0B62" w:rsidR="008C250E" w:rsidRDefault="008C250E" w:rsidP="009A175C">
      <w:pPr>
        <w:rPr>
          <w:lang w:eastAsia="fr-FR"/>
        </w:rPr>
      </w:pPr>
      <w:r>
        <w:rPr>
          <w:lang w:eastAsia="fr-FR"/>
        </w:rPr>
        <w:t>Sinon il permet d’ajouter le matériel à la liste.</w:t>
      </w:r>
    </w:p>
    <w:p w14:paraId="6386109D" w14:textId="23D46223" w:rsidR="008C250E" w:rsidRDefault="008C250E" w:rsidP="009A175C">
      <w:pPr>
        <w:rPr>
          <w:lang w:eastAsia="fr-FR"/>
        </w:rPr>
      </w:pPr>
    </w:p>
    <w:p w14:paraId="6DC8BB40" w14:textId="6A5647FA" w:rsidR="008C250E" w:rsidRPr="009A175C" w:rsidRDefault="002A3C7C" w:rsidP="009A175C">
      <w:pPr>
        <w:rPr>
          <w:lang w:eastAsia="fr-FR"/>
        </w:rPr>
      </w:pPr>
      <w:r>
        <w:rPr>
          <w:lang w:eastAsia="fr-FR"/>
        </w:rPr>
        <w:t xml:space="preserve">Le bouton en bas va changer de texte en fonction de la valeur choisie avec le bouton radio </w:t>
      </w:r>
      <w:r w:rsidR="00234D1F">
        <w:rPr>
          <w:lang w:eastAsia="fr-FR"/>
        </w:rPr>
        <w:t>au-dessus</w:t>
      </w:r>
      <w:r>
        <w:rPr>
          <w:lang w:eastAsia="fr-FR"/>
        </w:rPr>
        <w:t>.</w:t>
      </w:r>
    </w:p>
    <w:p w14:paraId="63348FFF" w14:textId="6E5066DD" w:rsidR="009A175C" w:rsidRPr="009A175C" w:rsidRDefault="009A175C" w:rsidP="009A175C">
      <w:pPr>
        <w:rPr>
          <w:lang w:eastAsia="fr-FR"/>
        </w:rPr>
      </w:pPr>
    </w:p>
    <w:p w14:paraId="7727AB5B" w14:textId="4C5F98BF" w:rsidR="009A175C" w:rsidRPr="009A175C" w:rsidRDefault="009A175C" w:rsidP="009A175C">
      <w:pPr>
        <w:rPr>
          <w:lang w:eastAsia="fr-FR"/>
        </w:rPr>
      </w:pPr>
    </w:p>
    <w:p w14:paraId="2FE727B1" w14:textId="2BD1FF79" w:rsidR="0005109D" w:rsidRDefault="0005109D" w:rsidP="009A175C">
      <w:pPr>
        <w:rPr>
          <w:noProof/>
          <w:lang w:eastAsia="fr-FR"/>
        </w:rPr>
      </w:pPr>
    </w:p>
    <w:p w14:paraId="52CDA7EF" w14:textId="6385F719" w:rsidR="009A175C" w:rsidRPr="009A175C" w:rsidRDefault="009A175C" w:rsidP="009A175C">
      <w:pPr>
        <w:rPr>
          <w:lang w:eastAsia="fr-FR"/>
        </w:rPr>
      </w:pPr>
    </w:p>
    <w:p w14:paraId="25CA8CD2" w14:textId="668913AD" w:rsidR="009A175C" w:rsidRPr="009A175C" w:rsidRDefault="009A175C" w:rsidP="009A175C">
      <w:pPr>
        <w:rPr>
          <w:lang w:eastAsia="fr-FR"/>
        </w:rPr>
      </w:pPr>
    </w:p>
    <w:p w14:paraId="33C4C750" w14:textId="17BCCC67" w:rsidR="009A175C" w:rsidRPr="009A175C" w:rsidRDefault="009A175C" w:rsidP="009A175C">
      <w:pPr>
        <w:rPr>
          <w:lang w:eastAsia="fr-FR"/>
        </w:rPr>
      </w:pPr>
    </w:p>
    <w:p w14:paraId="07DD52AC" w14:textId="50B94562" w:rsidR="009A175C" w:rsidRPr="009A175C" w:rsidRDefault="009A175C" w:rsidP="009A175C">
      <w:pPr>
        <w:rPr>
          <w:lang w:eastAsia="fr-FR"/>
        </w:rPr>
      </w:pPr>
    </w:p>
    <w:p w14:paraId="6EA7A394" w14:textId="25A8A5ED" w:rsidR="009A175C" w:rsidRPr="009A175C" w:rsidRDefault="009A175C" w:rsidP="009A175C">
      <w:pPr>
        <w:rPr>
          <w:lang w:eastAsia="fr-FR"/>
        </w:rPr>
      </w:pPr>
    </w:p>
    <w:p w14:paraId="2D937F1F" w14:textId="3DF70427" w:rsidR="009A175C" w:rsidRPr="009A175C" w:rsidRDefault="009A175C" w:rsidP="009A175C">
      <w:pPr>
        <w:jc w:val="center"/>
        <w:rPr>
          <w:lang w:eastAsia="fr-FR"/>
        </w:rPr>
      </w:pPr>
    </w:p>
    <w:sectPr w:rsidR="009A175C" w:rsidRPr="009A175C" w:rsidSect="00A45A3F">
      <w:headerReference w:type="first" r:id="rId24"/>
      <w:type w:val="continuous"/>
      <w:pgSz w:w="11906" w:h="16838"/>
      <w:pgMar w:top="1134" w:right="1134" w:bottom="1134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5E86" w14:textId="77777777" w:rsidR="00D96266" w:rsidRDefault="00D96266" w:rsidP="008D0E12">
      <w:r>
        <w:separator/>
      </w:r>
    </w:p>
  </w:endnote>
  <w:endnote w:type="continuationSeparator" w:id="0">
    <w:p w14:paraId="2D5E1171" w14:textId="77777777" w:rsidR="00D96266" w:rsidRDefault="00D96266" w:rsidP="008D0E12">
      <w:r>
        <w:continuationSeparator/>
      </w:r>
    </w:p>
  </w:endnote>
  <w:endnote w:type="continuationNotice" w:id="1">
    <w:p w14:paraId="1C44F51D" w14:textId="77777777" w:rsidR="00D96266" w:rsidRDefault="00D96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6EB2" w14:textId="4089D3B7" w:rsidR="00C940A5" w:rsidRDefault="00C940A5" w:rsidP="00E831E9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15D2" w14:textId="3C2EEBBB" w:rsidR="00C940A5" w:rsidRDefault="0020008F" w:rsidP="00512E70">
    <w:pPr>
      <w:pStyle w:val="Pieddepage"/>
      <w:tabs>
        <w:tab w:val="left" w:pos="6469"/>
        <w:tab w:val="right" w:pos="9638"/>
      </w:tabs>
    </w:pPr>
    <w:r>
      <w:fldChar w:fldCharType="begin"/>
    </w:r>
    <w:r>
      <w:instrText xml:space="preserve"> </w:instrText>
    </w:r>
    <w:r w:rsidR="005E13B5">
      <w:instrText>SET</w:instrText>
    </w:r>
    <w:r w:rsidR="008A6B1C">
      <w:instrText xml:space="preserve"> TOTALPAGES</w:instrText>
    </w:r>
    <w:r w:rsidR="005E13B5">
      <w:instrText xml:space="preserve"> </w:instrText>
    </w:r>
    <w:r w:rsidR="005E13B5">
      <w:fldChar w:fldCharType="begin"/>
    </w:r>
    <w:r w:rsidR="005E13B5">
      <w:instrText xml:space="preserve"> = </w:instrText>
    </w:r>
    <w:r w:rsidR="00D96266">
      <w:fldChar w:fldCharType="begin"/>
    </w:r>
    <w:r w:rsidR="00D96266">
      <w:instrText xml:space="preserve"> NUMPAGES </w:instrText>
    </w:r>
    <w:r w:rsidR="00D96266">
      <w:fldChar w:fldCharType="separate"/>
    </w:r>
    <w:r w:rsidR="00480CA4">
      <w:rPr>
        <w:noProof/>
      </w:rPr>
      <w:instrText>3</w:instrText>
    </w:r>
    <w:r w:rsidR="00D96266">
      <w:rPr>
        <w:noProof/>
      </w:rPr>
      <w:fldChar w:fldCharType="end"/>
    </w:r>
    <w:r w:rsidR="008A6B1C">
      <w:instrText xml:space="preserve"> - </w:instrText>
    </w:r>
    <w:r w:rsidR="00D96266">
      <w:fldChar w:fldCharType="begin"/>
    </w:r>
    <w:r w:rsidR="00D96266">
      <w:instrText xml:space="preserve"> SECTIONPAGES </w:instrText>
    </w:r>
    <w:r w:rsidR="00D96266">
      <w:fldChar w:fldCharType="separate"/>
    </w:r>
    <w:r w:rsidR="00480CA4">
      <w:rPr>
        <w:noProof/>
      </w:rPr>
      <w:instrText>1</w:instrText>
    </w:r>
    <w:r w:rsidR="00D96266">
      <w:rPr>
        <w:noProof/>
      </w:rPr>
      <w:fldChar w:fldCharType="end"/>
    </w:r>
    <w:r w:rsidR="005E13B5">
      <w:instrText xml:space="preserve"> </w:instrText>
    </w:r>
    <w:r w:rsidR="00623136">
      <w:instrText>+ 1</w:instrText>
    </w:r>
    <w:r w:rsidR="005E13B5">
      <w:fldChar w:fldCharType="separate"/>
    </w:r>
    <w:r w:rsidR="00480CA4">
      <w:rPr>
        <w:noProof/>
      </w:rPr>
      <w:instrText>3</w:instrText>
    </w:r>
    <w:r w:rsidR="005E13B5">
      <w:fldChar w:fldCharType="end"/>
    </w:r>
    <w:r>
      <w:instrText xml:space="preserve"> </w:instrText>
    </w:r>
    <w:r>
      <w:fldChar w:fldCharType="separate"/>
    </w:r>
    <w:bookmarkStart w:id="0" w:name="T"/>
    <w:bookmarkStart w:id="1" w:name="TO"/>
    <w:bookmarkStart w:id="2" w:name="TOT"/>
    <w:bookmarkStart w:id="3" w:name="TOTA"/>
    <w:bookmarkStart w:id="4" w:name="TOTAL"/>
    <w:bookmarkStart w:id="5" w:name="TOTALP"/>
    <w:bookmarkStart w:id="6" w:name="TOTALPA"/>
    <w:bookmarkStart w:id="7" w:name="TOTALPAG"/>
    <w:bookmarkStart w:id="8" w:name="TOTALPAGE"/>
    <w:bookmarkStart w:id="9" w:name="TOTALPAGES"/>
    <w:r w:rsidR="00480CA4">
      <w:rPr>
        <w:noProof/>
      </w:rPr>
      <w:t>3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B328" w14:textId="77777777" w:rsidR="009A175C" w:rsidRDefault="009A175C" w:rsidP="00E831E9">
    <w:pPr>
      <w:pStyle w:val="Pieddepage"/>
      <w:jc w:val="right"/>
    </w:pP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9CE9" w14:textId="77777777" w:rsidR="009A175C" w:rsidRPr="00A45A3F" w:rsidRDefault="009A175C" w:rsidP="00812A21">
    <w:pPr>
      <w:pStyle w:val="Pieddepage"/>
      <w:jc w:val="right"/>
    </w:pP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AA56" w14:textId="77777777" w:rsidR="00D96266" w:rsidRDefault="00D96266" w:rsidP="008D0E12">
      <w:r>
        <w:separator/>
      </w:r>
    </w:p>
  </w:footnote>
  <w:footnote w:type="continuationSeparator" w:id="0">
    <w:p w14:paraId="46B0D0BB" w14:textId="77777777" w:rsidR="00D96266" w:rsidRDefault="00D96266" w:rsidP="008D0E12">
      <w:r>
        <w:continuationSeparator/>
      </w:r>
    </w:p>
  </w:footnote>
  <w:footnote w:type="continuationNotice" w:id="1">
    <w:p w14:paraId="44BA4E04" w14:textId="77777777" w:rsidR="00D96266" w:rsidRDefault="00D962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80"/>
      <w:gridCol w:w="1338"/>
      <w:gridCol w:w="1852"/>
      <w:gridCol w:w="3402"/>
    </w:tblGrid>
    <w:tr w:rsidR="009A175C" w:rsidRPr="00F4547F" w14:paraId="607393F8" w14:textId="77777777" w:rsidTr="00231DCD">
      <w:trPr>
        <w:trHeight w:val="272"/>
      </w:trPr>
      <w:tc>
        <w:tcPr>
          <w:tcW w:w="305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DF2CD3D" w14:textId="77777777" w:rsidR="009A175C" w:rsidRPr="0000613A" w:rsidRDefault="009A175C" w:rsidP="00836BF3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TRAVAIL PRATIQUE INDIVIDUEL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16B884F0" w14:textId="77777777" w:rsidR="009A175C" w:rsidRPr="0000613A" w:rsidRDefault="009A175C" w:rsidP="00836BF3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3FD0B4B1" w14:textId="77777777" w:rsidR="009A175C" w:rsidRDefault="009A175C" w:rsidP="00836BF3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61313" behindDoc="0" locked="0" layoutInCell="1" allowOverlap="1" wp14:anchorId="02E337D5" wp14:editId="61E18639">
                <wp:simplePos x="0" y="0"/>
                <wp:positionH relativeFrom="column">
                  <wp:posOffset>64770</wp:posOffset>
                </wp:positionH>
                <wp:positionV relativeFrom="paragraph">
                  <wp:posOffset>-11430</wp:posOffset>
                </wp:positionV>
                <wp:extent cx="2004060" cy="570230"/>
                <wp:effectExtent l="0" t="0" r="0" b="1270"/>
                <wp:wrapNone/>
                <wp:docPr id="52" name="Image 5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060" cy="57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4B0CB68" w14:textId="77777777" w:rsidR="009A175C" w:rsidRDefault="009A175C" w:rsidP="00836BF3">
          <w:pPr>
            <w:pStyle w:val="En-tte"/>
            <w:rPr>
              <w:rFonts w:cs="Tahoma"/>
            </w:rPr>
          </w:pPr>
        </w:p>
        <w:p w14:paraId="4D783E34" w14:textId="77777777" w:rsidR="009A175C" w:rsidRDefault="009A175C" w:rsidP="00836BF3">
          <w:pPr>
            <w:pStyle w:val="En-tte"/>
            <w:rPr>
              <w:rFonts w:cs="Tahoma"/>
            </w:rPr>
          </w:pPr>
        </w:p>
        <w:p w14:paraId="18F74089" w14:textId="77777777" w:rsidR="009A175C" w:rsidRPr="00F4547F" w:rsidRDefault="009A175C" w:rsidP="00836BF3">
          <w:pPr>
            <w:pStyle w:val="En-tte"/>
            <w:rPr>
              <w:rFonts w:cs="Tahoma"/>
            </w:rPr>
          </w:pPr>
        </w:p>
      </w:tc>
    </w:tr>
    <w:tr w:rsidR="009A175C" w:rsidRPr="00F4547F" w14:paraId="3A043EBF" w14:textId="77777777" w:rsidTr="00231DCD">
      <w:trPr>
        <w:trHeight w:val="527"/>
      </w:trPr>
      <w:tc>
        <w:tcPr>
          <w:tcW w:w="6247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D0086E1" w14:textId="77777777" w:rsidR="009A175C" w:rsidRPr="00B52505" w:rsidRDefault="009A175C" w:rsidP="00836BF3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2022-TPI-MODE D’EMPLOI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28435442" w14:textId="77777777" w:rsidR="009A175C" w:rsidRDefault="009A175C" w:rsidP="00836BF3">
          <w:pPr>
            <w:pStyle w:val="En-tte"/>
            <w:rPr>
              <w:noProof/>
            </w:rPr>
          </w:pPr>
        </w:p>
      </w:tc>
    </w:tr>
    <w:tr w:rsidR="009A175C" w:rsidRPr="00F4547F" w14:paraId="684FA854" w14:textId="77777777" w:rsidTr="00682BEF">
      <w:trPr>
        <w:trHeight w:val="305"/>
      </w:trPr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FE7E5E6" w14:textId="0C8A5287" w:rsidR="009A175C" w:rsidRPr="00F4547F" w:rsidRDefault="009A175C" w:rsidP="00836BF3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FILENAME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480CA4">
            <w:rPr>
              <w:rFonts w:cs="Arial"/>
              <w:noProof/>
              <w:sz w:val="16"/>
              <w:szCs w:val="16"/>
            </w:rPr>
            <w:t>2022-TPI-Mode-d'emploi-bendsev.docx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41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E6B9175" w14:textId="02106FA5" w:rsidR="009A175C" w:rsidRPr="00F4547F" w:rsidRDefault="009A175C" w:rsidP="00836BF3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AUTHOR 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480CA4">
            <w:rPr>
              <w:rFonts w:cs="Arial"/>
              <w:noProof/>
              <w:sz w:val="16"/>
              <w:szCs w:val="16"/>
            </w:rPr>
            <w:t>Sévan Bendit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FB7F45E" w14:textId="38925F59" w:rsidR="009A175C" w:rsidRPr="00F4547F" w:rsidRDefault="009A175C" w:rsidP="00836BF3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TIME \@ "dd.MM.yyyy"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480CA4">
            <w:rPr>
              <w:rFonts w:cs="Arial"/>
              <w:noProof/>
              <w:sz w:val="16"/>
              <w:szCs w:val="16"/>
            </w:rPr>
            <w:t>03.05.2022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5F26A332" w14:textId="77777777" w:rsidR="009A175C" w:rsidRPr="00F4547F" w:rsidRDefault="009A175C" w:rsidP="00836BF3">
          <w:pPr>
            <w:pStyle w:val="En-tte"/>
            <w:rPr>
              <w:rFonts w:cs="Tahoma"/>
            </w:rPr>
          </w:pPr>
        </w:p>
      </w:tc>
    </w:tr>
  </w:tbl>
  <w:p w14:paraId="52F97F52" w14:textId="77777777" w:rsidR="009A175C" w:rsidRDefault="009A17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278"/>
      <w:gridCol w:w="779"/>
      <w:gridCol w:w="487"/>
      <w:gridCol w:w="2703"/>
      <w:gridCol w:w="3402"/>
    </w:tblGrid>
    <w:tr w:rsidR="009A175C" w:rsidRPr="00F4547F" w14:paraId="72E35EBB" w14:textId="77777777" w:rsidTr="00231DCD">
      <w:trPr>
        <w:trHeight w:val="272"/>
      </w:trPr>
      <w:tc>
        <w:tcPr>
          <w:tcW w:w="305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6BA6B4E" w14:textId="77777777" w:rsidR="009A175C" w:rsidRPr="0000613A" w:rsidRDefault="009A175C" w:rsidP="00C51E68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TRAVAIL PRATIQUE INDIVIDUEL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18B3838D" w14:textId="77777777" w:rsidR="009A175C" w:rsidRPr="0000613A" w:rsidRDefault="009A175C" w:rsidP="00C51E68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39CA877F" w14:textId="77777777" w:rsidR="009A175C" w:rsidRDefault="009A175C" w:rsidP="00C51E68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60289" behindDoc="0" locked="0" layoutInCell="1" allowOverlap="1" wp14:anchorId="23E71A1E" wp14:editId="73E1C078">
                <wp:simplePos x="0" y="0"/>
                <wp:positionH relativeFrom="column">
                  <wp:posOffset>64770</wp:posOffset>
                </wp:positionH>
                <wp:positionV relativeFrom="paragraph">
                  <wp:posOffset>-11430</wp:posOffset>
                </wp:positionV>
                <wp:extent cx="2004060" cy="570230"/>
                <wp:effectExtent l="0" t="0" r="0" b="1270"/>
                <wp:wrapNone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060" cy="57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9BCF3B9" w14:textId="77777777" w:rsidR="009A175C" w:rsidRDefault="009A175C" w:rsidP="00C51E68">
          <w:pPr>
            <w:pStyle w:val="En-tte"/>
            <w:rPr>
              <w:rFonts w:cs="Tahoma"/>
            </w:rPr>
          </w:pPr>
        </w:p>
        <w:p w14:paraId="50DEB8DA" w14:textId="77777777" w:rsidR="009A175C" w:rsidRDefault="009A175C" w:rsidP="00C51E68">
          <w:pPr>
            <w:pStyle w:val="En-tte"/>
            <w:rPr>
              <w:rFonts w:cs="Tahoma"/>
            </w:rPr>
          </w:pPr>
        </w:p>
        <w:p w14:paraId="0B666953" w14:textId="77777777" w:rsidR="009A175C" w:rsidRPr="00F4547F" w:rsidRDefault="009A175C" w:rsidP="00C51E68">
          <w:pPr>
            <w:pStyle w:val="En-tte"/>
            <w:rPr>
              <w:rFonts w:cs="Tahoma"/>
            </w:rPr>
          </w:pPr>
        </w:p>
      </w:tc>
    </w:tr>
    <w:tr w:rsidR="009A175C" w:rsidRPr="00F4547F" w14:paraId="5B01BA6E" w14:textId="77777777" w:rsidTr="00231DCD">
      <w:trPr>
        <w:trHeight w:val="527"/>
      </w:trPr>
      <w:tc>
        <w:tcPr>
          <w:tcW w:w="6247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7B61403" w14:textId="77777777" w:rsidR="009A175C" w:rsidRPr="00B52505" w:rsidRDefault="009A175C" w:rsidP="00C51E68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2022-TPI-CAHIER DES CHARGES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3F2A761B" w14:textId="77777777" w:rsidR="009A175C" w:rsidRDefault="009A175C" w:rsidP="00C51E68">
          <w:pPr>
            <w:pStyle w:val="En-tte"/>
            <w:rPr>
              <w:noProof/>
            </w:rPr>
          </w:pPr>
        </w:p>
      </w:tc>
    </w:tr>
    <w:tr w:rsidR="009A175C" w:rsidRPr="00F4547F" w14:paraId="1DEAAC20" w14:textId="77777777" w:rsidTr="00231DCD">
      <w:trPr>
        <w:trHeight w:val="305"/>
      </w:trPr>
      <w:tc>
        <w:tcPr>
          <w:tcW w:w="22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C59F8E2" w14:textId="33368B9D" w:rsidR="009A175C" w:rsidRPr="00F4547F" w:rsidRDefault="009A175C" w:rsidP="00C51E68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FILENAME 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480CA4">
            <w:rPr>
              <w:rFonts w:cs="Arial"/>
              <w:noProof/>
              <w:sz w:val="16"/>
              <w:szCs w:val="16"/>
            </w:rPr>
            <w:t>2022-TPI-Mode-d'emploi-bendsev.docx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26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2ADD7A8" w14:textId="0BEF535F" w:rsidR="009A175C" w:rsidRPr="00F4547F" w:rsidRDefault="009A175C" w:rsidP="00C51E68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AUTHOR 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480CA4">
            <w:rPr>
              <w:rFonts w:cs="Arial"/>
              <w:noProof/>
              <w:sz w:val="16"/>
              <w:szCs w:val="16"/>
            </w:rPr>
            <w:t>Sévan Bendit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27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37350D" w14:textId="69AAD1CB" w:rsidR="009A175C" w:rsidRPr="00F4547F" w:rsidRDefault="009A175C" w:rsidP="00C51E68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TIME \@ "dd.MM.yyyy"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480CA4">
            <w:rPr>
              <w:rFonts w:cs="Arial"/>
              <w:noProof/>
              <w:sz w:val="16"/>
              <w:szCs w:val="16"/>
            </w:rPr>
            <w:t>03.05.2022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AFB1893" w14:textId="77777777" w:rsidR="009A175C" w:rsidRPr="00F4547F" w:rsidRDefault="009A175C" w:rsidP="00C51E68">
          <w:pPr>
            <w:pStyle w:val="En-tte"/>
            <w:rPr>
              <w:rFonts w:cs="Tahoma"/>
            </w:rPr>
          </w:pPr>
        </w:p>
      </w:tc>
    </w:tr>
  </w:tbl>
  <w:p w14:paraId="4EDA109B" w14:textId="77777777" w:rsidR="009A175C" w:rsidRPr="00C51E68" w:rsidRDefault="009A175C" w:rsidP="00C51E6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278"/>
      <w:gridCol w:w="779"/>
      <w:gridCol w:w="487"/>
      <w:gridCol w:w="2703"/>
      <w:gridCol w:w="3402"/>
    </w:tblGrid>
    <w:tr w:rsidR="00F62A65" w:rsidRPr="00F4547F" w14:paraId="1CC412B3" w14:textId="77777777" w:rsidTr="00773A81">
      <w:trPr>
        <w:trHeight w:val="272"/>
      </w:trPr>
      <w:tc>
        <w:tcPr>
          <w:tcW w:w="305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38EAFAE1" w14:textId="54091530" w:rsidR="00F62A65" w:rsidRPr="0000613A" w:rsidRDefault="00132788" w:rsidP="00C51E68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TRAVAIL PRATIQUE INDIVIDUEL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9A75305" w14:textId="77777777" w:rsidR="00F62A65" w:rsidRPr="0000613A" w:rsidRDefault="00F62A65" w:rsidP="00C51E68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1328B306" w14:textId="77777777" w:rsidR="00F62A65" w:rsidRDefault="00F62A65" w:rsidP="00C51E68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8241" behindDoc="0" locked="0" layoutInCell="1" allowOverlap="1" wp14:anchorId="0AA7873A" wp14:editId="57FB64FB">
                <wp:simplePos x="0" y="0"/>
                <wp:positionH relativeFrom="column">
                  <wp:posOffset>64770</wp:posOffset>
                </wp:positionH>
                <wp:positionV relativeFrom="paragraph">
                  <wp:posOffset>-11430</wp:posOffset>
                </wp:positionV>
                <wp:extent cx="2004060" cy="570230"/>
                <wp:effectExtent l="0" t="0" r="0" b="127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060" cy="57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B68963E" w14:textId="77777777" w:rsidR="00F62A65" w:rsidRDefault="00F62A65" w:rsidP="00C51E68">
          <w:pPr>
            <w:pStyle w:val="En-tte"/>
            <w:rPr>
              <w:rFonts w:cs="Tahoma"/>
            </w:rPr>
          </w:pPr>
        </w:p>
        <w:p w14:paraId="165890AF" w14:textId="77777777" w:rsidR="00F62A65" w:rsidRDefault="00F62A65" w:rsidP="00C51E68">
          <w:pPr>
            <w:pStyle w:val="En-tte"/>
            <w:rPr>
              <w:rFonts w:cs="Tahoma"/>
            </w:rPr>
          </w:pPr>
        </w:p>
        <w:p w14:paraId="5EB339FA" w14:textId="77777777" w:rsidR="00F62A65" w:rsidRPr="00F4547F" w:rsidRDefault="00F62A65" w:rsidP="00C51E68">
          <w:pPr>
            <w:pStyle w:val="En-tte"/>
            <w:rPr>
              <w:rFonts w:cs="Tahoma"/>
            </w:rPr>
          </w:pPr>
        </w:p>
      </w:tc>
    </w:tr>
    <w:tr w:rsidR="00F62A65" w:rsidRPr="00F4547F" w14:paraId="5E96E32E" w14:textId="77777777" w:rsidTr="00773A81">
      <w:trPr>
        <w:trHeight w:val="527"/>
      </w:trPr>
      <w:tc>
        <w:tcPr>
          <w:tcW w:w="6247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0E1F91" w14:textId="0F49E438" w:rsidR="00F62A65" w:rsidRPr="00B52505" w:rsidRDefault="00F62A65" w:rsidP="00C51E68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2022-TPI-C</w:t>
          </w:r>
          <w:r w:rsidR="00132788">
            <w:rPr>
              <w:rFonts w:cs="Arial"/>
              <w:b/>
              <w:sz w:val="24"/>
              <w:szCs w:val="24"/>
            </w:rPr>
            <w:t>AHIER DES CHARGES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DDDBC8B" w14:textId="77777777" w:rsidR="00F62A65" w:rsidRDefault="00F62A65" w:rsidP="00C51E68">
          <w:pPr>
            <w:pStyle w:val="En-tte"/>
            <w:rPr>
              <w:noProof/>
            </w:rPr>
          </w:pPr>
        </w:p>
      </w:tc>
    </w:tr>
    <w:tr w:rsidR="00F62A65" w:rsidRPr="00F4547F" w14:paraId="67FE1C88" w14:textId="77777777" w:rsidTr="00773A81">
      <w:trPr>
        <w:trHeight w:val="305"/>
      </w:trPr>
      <w:tc>
        <w:tcPr>
          <w:tcW w:w="22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D964EE0" w14:textId="6AEE7A5B" w:rsidR="00F62A65" w:rsidRPr="00F4547F" w:rsidRDefault="00F62A65" w:rsidP="00C51E68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FILENAME 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480CA4">
            <w:rPr>
              <w:rFonts w:cs="Arial"/>
              <w:noProof/>
              <w:sz w:val="16"/>
              <w:szCs w:val="16"/>
            </w:rPr>
            <w:t>2022-TPI-Mode-d'emploi-bendsev.docx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26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A5CC82E" w14:textId="72A7C41F" w:rsidR="00F62A65" w:rsidRPr="00F4547F" w:rsidRDefault="00F62A65" w:rsidP="00C51E68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AUTHOR 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480CA4">
            <w:rPr>
              <w:rFonts w:cs="Arial"/>
              <w:noProof/>
              <w:sz w:val="16"/>
              <w:szCs w:val="16"/>
            </w:rPr>
            <w:t>Sévan Bendit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27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47880A1" w14:textId="75CF80DE" w:rsidR="00F62A65" w:rsidRPr="00F4547F" w:rsidRDefault="00F62A65" w:rsidP="00C51E68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TIME \@ "dd.MM.yyyy"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480CA4">
            <w:rPr>
              <w:rFonts w:cs="Arial"/>
              <w:noProof/>
              <w:sz w:val="16"/>
              <w:szCs w:val="16"/>
            </w:rPr>
            <w:t>03.05.2022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DEB53E4" w14:textId="77777777" w:rsidR="00F62A65" w:rsidRPr="00F4547F" w:rsidRDefault="00F62A65" w:rsidP="00C51E68">
          <w:pPr>
            <w:pStyle w:val="En-tte"/>
            <w:rPr>
              <w:rFonts w:cs="Tahoma"/>
            </w:rPr>
          </w:pPr>
        </w:p>
      </w:tc>
    </w:tr>
  </w:tbl>
  <w:p w14:paraId="1A996AEB" w14:textId="77777777" w:rsidR="00F62A65" w:rsidRPr="00C51E68" w:rsidRDefault="00F62A65" w:rsidP="00C51E6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53E"/>
    <w:multiLevelType w:val="hybridMultilevel"/>
    <w:tmpl w:val="CD48F9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7FAC"/>
    <w:multiLevelType w:val="hybridMultilevel"/>
    <w:tmpl w:val="784A42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14DF"/>
    <w:multiLevelType w:val="hybridMultilevel"/>
    <w:tmpl w:val="A5FC2D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23C3"/>
    <w:multiLevelType w:val="hybridMultilevel"/>
    <w:tmpl w:val="37A2D5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DE1"/>
    <w:multiLevelType w:val="hybridMultilevel"/>
    <w:tmpl w:val="0F78B9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3F4D"/>
    <w:multiLevelType w:val="hybridMultilevel"/>
    <w:tmpl w:val="48B01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3007"/>
    <w:multiLevelType w:val="hybridMultilevel"/>
    <w:tmpl w:val="555C1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D06D5"/>
    <w:multiLevelType w:val="hybridMultilevel"/>
    <w:tmpl w:val="A45CCB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57A55"/>
    <w:multiLevelType w:val="hybridMultilevel"/>
    <w:tmpl w:val="DF58E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018BC"/>
    <w:multiLevelType w:val="hybridMultilevel"/>
    <w:tmpl w:val="2D905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B4E4C"/>
    <w:multiLevelType w:val="hybridMultilevel"/>
    <w:tmpl w:val="DA00D1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04EB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CDA5BD6"/>
    <w:multiLevelType w:val="hybridMultilevel"/>
    <w:tmpl w:val="CDE669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05001"/>
    <w:multiLevelType w:val="hybridMultilevel"/>
    <w:tmpl w:val="00CAA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A65AC"/>
    <w:multiLevelType w:val="hybridMultilevel"/>
    <w:tmpl w:val="ABAC54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C0DA1"/>
    <w:multiLevelType w:val="hybridMultilevel"/>
    <w:tmpl w:val="F6BA00F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A1FAF"/>
    <w:multiLevelType w:val="hybridMultilevel"/>
    <w:tmpl w:val="866C4D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F25A7"/>
    <w:multiLevelType w:val="hybridMultilevel"/>
    <w:tmpl w:val="7A269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E2177"/>
    <w:multiLevelType w:val="hybridMultilevel"/>
    <w:tmpl w:val="F90AB05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260577">
    <w:abstractNumId w:val="12"/>
  </w:num>
  <w:num w:numId="2" w16cid:durableId="1419908544">
    <w:abstractNumId w:val="14"/>
  </w:num>
  <w:num w:numId="3" w16cid:durableId="1988707430">
    <w:abstractNumId w:val="9"/>
  </w:num>
  <w:num w:numId="4" w16cid:durableId="303705111">
    <w:abstractNumId w:val="14"/>
  </w:num>
  <w:num w:numId="5" w16cid:durableId="1007557325">
    <w:abstractNumId w:val="14"/>
  </w:num>
  <w:num w:numId="6" w16cid:durableId="1666546875">
    <w:abstractNumId w:val="11"/>
  </w:num>
  <w:num w:numId="7" w16cid:durableId="367491483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15464844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4686942">
    <w:abstractNumId w:val="0"/>
  </w:num>
  <w:num w:numId="10" w16cid:durableId="735054381">
    <w:abstractNumId w:val="4"/>
  </w:num>
  <w:num w:numId="11" w16cid:durableId="2037731881">
    <w:abstractNumId w:val="1"/>
  </w:num>
  <w:num w:numId="12" w16cid:durableId="6760696">
    <w:abstractNumId w:val="15"/>
  </w:num>
  <w:num w:numId="13" w16cid:durableId="825433176">
    <w:abstractNumId w:val="6"/>
  </w:num>
  <w:num w:numId="14" w16cid:durableId="1117479987">
    <w:abstractNumId w:val="10"/>
  </w:num>
  <w:num w:numId="15" w16cid:durableId="1833909183">
    <w:abstractNumId w:val="2"/>
  </w:num>
  <w:num w:numId="16" w16cid:durableId="383256291">
    <w:abstractNumId w:val="5"/>
  </w:num>
  <w:num w:numId="17" w16cid:durableId="1515463662">
    <w:abstractNumId w:val="20"/>
  </w:num>
  <w:num w:numId="18" w16cid:durableId="1565288851">
    <w:abstractNumId w:val="16"/>
  </w:num>
  <w:num w:numId="19" w16cid:durableId="1731151053">
    <w:abstractNumId w:val="7"/>
  </w:num>
  <w:num w:numId="20" w16cid:durableId="990714385">
    <w:abstractNumId w:val="8"/>
  </w:num>
  <w:num w:numId="21" w16cid:durableId="1968118280">
    <w:abstractNumId w:val="17"/>
  </w:num>
  <w:num w:numId="22" w16cid:durableId="1700081259">
    <w:abstractNumId w:val="13"/>
  </w:num>
  <w:num w:numId="23" w16cid:durableId="2056462126">
    <w:abstractNumId w:val="18"/>
  </w:num>
  <w:num w:numId="24" w16cid:durableId="2095660745">
    <w:abstractNumId w:val="19"/>
  </w:num>
  <w:num w:numId="25" w16cid:durableId="961348127">
    <w:abstractNumId w:val="21"/>
  </w:num>
  <w:num w:numId="26" w16cid:durableId="1239706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0A"/>
    <w:rsid w:val="00003E98"/>
    <w:rsid w:val="000047B8"/>
    <w:rsid w:val="00005CC9"/>
    <w:rsid w:val="0000613A"/>
    <w:rsid w:val="00012417"/>
    <w:rsid w:val="00023886"/>
    <w:rsid w:val="000244F1"/>
    <w:rsid w:val="000258EA"/>
    <w:rsid w:val="00030AEF"/>
    <w:rsid w:val="00033676"/>
    <w:rsid w:val="0003737E"/>
    <w:rsid w:val="00040249"/>
    <w:rsid w:val="00042376"/>
    <w:rsid w:val="000428CB"/>
    <w:rsid w:val="0004310A"/>
    <w:rsid w:val="000470AC"/>
    <w:rsid w:val="00047748"/>
    <w:rsid w:val="00047909"/>
    <w:rsid w:val="00050C79"/>
    <w:rsid w:val="0005109D"/>
    <w:rsid w:val="000527E7"/>
    <w:rsid w:val="000565A3"/>
    <w:rsid w:val="000615E4"/>
    <w:rsid w:val="00061C80"/>
    <w:rsid w:val="00063B13"/>
    <w:rsid w:val="00064748"/>
    <w:rsid w:val="00065F47"/>
    <w:rsid w:val="000719A7"/>
    <w:rsid w:val="000723BB"/>
    <w:rsid w:val="00073044"/>
    <w:rsid w:val="00075D32"/>
    <w:rsid w:val="00076292"/>
    <w:rsid w:val="00076B22"/>
    <w:rsid w:val="00077F9F"/>
    <w:rsid w:val="000829AA"/>
    <w:rsid w:val="00082D09"/>
    <w:rsid w:val="00091E20"/>
    <w:rsid w:val="000927A6"/>
    <w:rsid w:val="000936FB"/>
    <w:rsid w:val="00093DEA"/>
    <w:rsid w:val="0009519A"/>
    <w:rsid w:val="00095753"/>
    <w:rsid w:val="000A0851"/>
    <w:rsid w:val="000A0F90"/>
    <w:rsid w:val="000A13FD"/>
    <w:rsid w:val="000A20A2"/>
    <w:rsid w:val="000A3E69"/>
    <w:rsid w:val="000A3ED8"/>
    <w:rsid w:val="000A4A4C"/>
    <w:rsid w:val="000A6402"/>
    <w:rsid w:val="000B0249"/>
    <w:rsid w:val="000B124F"/>
    <w:rsid w:val="000B6E19"/>
    <w:rsid w:val="000C11F2"/>
    <w:rsid w:val="000C20BC"/>
    <w:rsid w:val="000C3379"/>
    <w:rsid w:val="000C46C9"/>
    <w:rsid w:val="000C529C"/>
    <w:rsid w:val="000C7EC1"/>
    <w:rsid w:val="000D0027"/>
    <w:rsid w:val="000D0E8F"/>
    <w:rsid w:val="000D11FE"/>
    <w:rsid w:val="000D2706"/>
    <w:rsid w:val="000D3DC5"/>
    <w:rsid w:val="000D4A76"/>
    <w:rsid w:val="000D5A7E"/>
    <w:rsid w:val="000D64AB"/>
    <w:rsid w:val="000E630D"/>
    <w:rsid w:val="000E7C1F"/>
    <w:rsid w:val="000F235A"/>
    <w:rsid w:val="000F55BF"/>
    <w:rsid w:val="000F6CD2"/>
    <w:rsid w:val="0010012A"/>
    <w:rsid w:val="00101422"/>
    <w:rsid w:val="001015A4"/>
    <w:rsid w:val="001019ED"/>
    <w:rsid w:val="0010554D"/>
    <w:rsid w:val="00110E5C"/>
    <w:rsid w:val="00111E06"/>
    <w:rsid w:val="00111FBC"/>
    <w:rsid w:val="0011373C"/>
    <w:rsid w:val="00115EA0"/>
    <w:rsid w:val="0011609B"/>
    <w:rsid w:val="00121E5A"/>
    <w:rsid w:val="001225C0"/>
    <w:rsid w:val="0012385C"/>
    <w:rsid w:val="00127BAC"/>
    <w:rsid w:val="001302CF"/>
    <w:rsid w:val="00130DA7"/>
    <w:rsid w:val="00130F75"/>
    <w:rsid w:val="00132788"/>
    <w:rsid w:val="00132A15"/>
    <w:rsid w:val="00134A19"/>
    <w:rsid w:val="00134CF3"/>
    <w:rsid w:val="00135444"/>
    <w:rsid w:val="0013588C"/>
    <w:rsid w:val="00137574"/>
    <w:rsid w:val="00141314"/>
    <w:rsid w:val="001419FB"/>
    <w:rsid w:val="001421FA"/>
    <w:rsid w:val="001466D3"/>
    <w:rsid w:val="00150534"/>
    <w:rsid w:val="00151552"/>
    <w:rsid w:val="0015698D"/>
    <w:rsid w:val="0016095A"/>
    <w:rsid w:val="00161EF7"/>
    <w:rsid w:val="0016405C"/>
    <w:rsid w:val="00164922"/>
    <w:rsid w:val="00167CCE"/>
    <w:rsid w:val="00167D49"/>
    <w:rsid w:val="00170F42"/>
    <w:rsid w:val="00170F67"/>
    <w:rsid w:val="0017463D"/>
    <w:rsid w:val="00186ED1"/>
    <w:rsid w:val="00194054"/>
    <w:rsid w:val="001965FB"/>
    <w:rsid w:val="001A0F13"/>
    <w:rsid w:val="001A7197"/>
    <w:rsid w:val="001B151D"/>
    <w:rsid w:val="001B27F5"/>
    <w:rsid w:val="001B2D2F"/>
    <w:rsid w:val="001B3AD3"/>
    <w:rsid w:val="001B4F02"/>
    <w:rsid w:val="001C1979"/>
    <w:rsid w:val="001C2E97"/>
    <w:rsid w:val="001C3B78"/>
    <w:rsid w:val="001C5DE9"/>
    <w:rsid w:val="001D2D2E"/>
    <w:rsid w:val="001E2A77"/>
    <w:rsid w:val="001F0434"/>
    <w:rsid w:val="001F0970"/>
    <w:rsid w:val="001F4DAF"/>
    <w:rsid w:val="001F5E31"/>
    <w:rsid w:val="001F7141"/>
    <w:rsid w:val="0020008F"/>
    <w:rsid w:val="00200360"/>
    <w:rsid w:val="002003FF"/>
    <w:rsid w:val="00201C3A"/>
    <w:rsid w:val="00202C66"/>
    <w:rsid w:val="00204524"/>
    <w:rsid w:val="00211113"/>
    <w:rsid w:val="0021246E"/>
    <w:rsid w:val="00215C6E"/>
    <w:rsid w:val="00215ECE"/>
    <w:rsid w:val="00215F15"/>
    <w:rsid w:val="00217BE1"/>
    <w:rsid w:val="00222606"/>
    <w:rsid w:val="0022633A"/>
    <w:rsid w:val="00226B9E"/>
    <w:rsid w:val="00227F7B"/>
    <w:rsid w:val="00231344"/>
    <w:rsid w:val="00231C25"/>
    <w:rsid w:val="00231DCD"/>
    <w:rsid w:val="00233C82"/>
    <w:rsid w:val="00234D1F"/>
    <w:rsid w:val="00237680"/>
    <w:rsid w:val="00240A88"/>
    <w:rsid w:val="00251105"/>
    <w:rsid w:val="00251CCC"/>
    <w:rsid w:val="002538E8"/>
    <w:rsid w:val="00254F07"/>
    <w:rsid w:val="00260E15"/>
    <w:rsid w:val="002634DB"/>
    <w:rsid w:val="00271DE7"/>
    <w:rsid w:val="00272D5A"/>
    <w:rsid w:val="002757A7"/>
    <w:rsid w:val="00276DDE"/>
    <w:rsid w:val="002776E4"/>
    <w:rsid w:val="002824B1"/>
    <w:rsid w:val="002825A9"/>
    <w:rsid w:val="002848EE"/>
    <w:rsid w:val="00290D61"/>
    <w:rsid w:val="00292E90"/>
    <w:rsid w:val="00295432"/>
    <w:rsid w:val="002A2088"/>
    <w:rsid w:val="002A3C7C"/>
    <w:rsid w:val="002A3D12"/>
    <w:rsid w:val="002A3E52"/>
    <w:rsid w:val="002A5748"/>
    <w:rsid w:val="002B1E89"/>
    <w:rsid w:val="002B5186"/>
    <w:rsid w:val="002B6579"/>
    <w:rsid w:val="002B661E"/>
    <w:rsid w:val="002B687F"/>
    <w:rsid w:val="002C030C"/>
    <w:rsid w:val="002C12B6"/>
    <w:rsid w:val="002C4680"/>
    <w:rsid w:val="002C5B77"/>
    <w:rsid w:val="002D1B0F"/>
    <w:rsid w:val="002D599B"/>
    <w:rsid w:val="002D6FDD"/>
    <w:rsid w:val="002D759F"/>
    <w:rsid w:val="002E1400"/>
    <w:rsid w:val="002E1F77"/>
    <w:rsid w:val="002F105F"/>
    <w:rsid w:val="002F248D"/>
    <w:rsid w:val="00300EE6"/>
    <w:rsid w:val="003025D2"/>
    <w:rsid w:val="00310094"/>
    <w:rsid w:val="00310EAD"/>
    <w:rsid w:val="003120CC"/>
    <w:rsid w:val="00313EFA"/>
    <w:rsid w:val="003147A6"/>
    <w:rsid w:val="00314A7D"/>
    <w:rsid w:val="00317090"/>
    <w:rsid w:val="00320B3D"/>
    <w:rsid w:val="00321010"/>
    <w:rsid w:val="003211DC"/>
    <w:rsid w:val="00322716"/>
    <w:rsid w:val="00326D6C"/>
    <w:rsid w:val="00330A75"/>
    <w:rsid w:val="003329BB"/>
    <w:rsid w:val="00333B5B"/>
    <w:rsid w:val="003340C7"/>
    <w:rsid w:val="00335B16"/>
    <w:rsid w:val="003403EC"/>
    <w:rsid w:val="00342F7C"/>
    <w:rsid w:val="00346325"/>
    <w:rsid w:val="00346D72"/>
    <w:rsid w:val="00347177"/>
    <w:rsid w:val="00352E8D"/>
    <w:rsid w:val="00352FA9"/>
    <w:rsid w:val="0035379B"/>
    <w:rsid w:val="003545FB"/>
    <w:rsid w:val="00362C2B"/>
    <w:rsid w:val="00365130"/>
    <w:rsid w:val="00367F35"/>
    <w:rsid w:val="00374D5D"/>
    <w:rsid w:val="0037638A"/>
    <w:rsid w:val="0037798A"/>
    <w:rsid w:val="00384A43"/>
    <w:rsid w:val="00385C2E"/>
    <w:rsid w:val="00390A64"/>
    <w:rsid w:val="003918E0"/>
    <w:rsid w:val="00394594"/>
    <w:rsid w:val="00394960"/>
    <w:rsid w:val="00395BB6"/>
    <w:rsid w:val="00395DEC"/>
    <w:rsid w:val="003A01E4"/>
    <w:rsid w:val="003A1F7B"/>
    <w:rsid w:val="003A46C2"/>
    <w:rsid w:val="003A561D"/>
    <w:rsid w:val="003A598A"/>
    <w:rsid w:val="003A5C9F"/>
    <w:rsid w:val="003A6488"/>
    <w:rsid w:val="003B1132"/>
    <w:rsid w:val="003C22C8"/>
    <w:rsid w:val="003C6F69"/>
    <w:rsid w:val="003C70BD"/>
    <w:rsid w:val="003D1DFD"/>
    <w:rsid w:val="003D2833"/>
    <w:rsid w:val="003D5060"/>
    <w:rsid w:val="003D686E"/>
    <w:rsid w:val="003D7C87"/>
    <w:rsid w:val="003D7C90"/>
    <w:rsid w:val="003E3975"/>
    <w:rsid w:val="003E6E52"/>
    <w:rsid w:val="003F092E"/>
    <w:rsid w:val="0040391D"/>
    <w:rsid w:val="0040488D"/>
    <w:rsid w:val="00410B52"/>
    <w:rsid w:val="00414DD5"/>
    <w:rsid w:val="00415A1B"/>
    <w:rsid w:val="00415B1E"/>
    <w:rsid w:val="00415CE7"/>
    <w:rsid w:val="00426476"/>
    <w:rsid w:val="004276DF"/>
    <w:rsid w:val="00430D13"/>
    <w:rsid w:val="00431849"/>
    <w:rsid w:val="0043331C"/>
    <w:rsid w:val="00442441"/>
    <w:rsid w:val="00446276"/>
    <w:rsid w:val="00447EDC"/>
    <w:rsid w:val="0045290D"/>
    <w:rsid w:val="004562EF"/>
    <w:rsid w:val="00460642"/>
    <w:rsid w:val="004611E7"/>
    <w:rsid w:val="004615B7"/>
    <w:rsid w:val="00465A18"/>
    <w:rsid w:val="00470EA2"/>
    <w:rsid w:val="004718E2"/>
    <w:rsid w:val="00472372"/>
    <w:rsid w:val="00480156"/>
    <w:rsid w:val="00480CA4"/>
    <w:rsid w:val="0048365F"/>
    <w:rsid w:val="00483D5C"/>
    <w:rsid w:val="004841C5"/>
    <w:rsid w:val="0048495B"/>
    <w:rsid w:val="00491BF8"/>
    <w:rsid w:val="0049200C"/>
    <w:rsid w:val="0049320C"/>
    <w:rsid w:val="00493FD5"/>
    <w:rsid w:val="004A0576"/>
    <w:rsid w:val="004A0D87"/>
    <w:rsid w:val="004A2A2D"/>
    <w:rsid w:val="004A3ECC"/>
    <w:rsid w:val="004A417E"/>
    <w:rsid w:val="004A70CF"/>
    <w:rsid w:val="004B0A18"/>
    <w:rsid w:val="004B122E"/>
    <w:rsid w:val="004B2428"/>
    <w:rsid w:val="004B2522"/>
    <w:rsid w:val="004B7AE8"/>
    <w:rsid w:val="004C0CDE"/>
    <w:rsid w:val="004C1F34"/>
    <w:rsid w:val="004C269C"/>
    <w:rsid w:val="004C3939"/>
    <w:rsid w:val="004D1F4E"/>
    <w:rsid w:val="004D25D8"/>
    <w:rsid w:val="004D5918"/>
    <w:rsid w:val="004D5DDC"/>
    <w:rsid w:val="004E1B67"/>
    <w:rsid w:val="004E4290"/>
    <w:rsid w:val="004E5141"/>
    <w:rsid w:val="004E63BD"/>
    <w:rsid w:val="004E6B4A"/>
    <w:rsid w:val="004F1041"/>
    <w:rsid w:val="004F2E8B"/>
    <w:rsid w:val="004F30D7"/>
    <w:rsid w:val="004F3E8B"/>
    <w:rsid w:val="0050061F"/>
    <w:rsid w:val="00501C8F"/>
    <w:rsid w:val="00506E40"/>
    <w:rsid w:val="00512E70"/>
    <w:rsid w:val="00513319"/>
    <w:rsid w:val="005152EE"/>
    <w:rsid w:val="00515C0B"/>
    <w:rsid w:val="00515FE4"/>
    <w:rsid w:val="005240A6"/>
    <w:rsid w:val="00525211"/>
    <w:rsid w:val="005269AC"/>
    <w:rsid w:val="0052720A"/>
    <w:rsid w:val="00530465"/>
    <w:rsid w:val="005305CA"/>
    <w:rsid w:val="00544518"/>
    <w:rsid w:val="0054500B"/>
    <w:rsid w:val="00546A74"/>
    <w:rsid w:val="00551424"/>
    <w:rsid w:val="005556E1"/>
    <w:rsid w:val="00557F27"/>
    <w:rsid w:val="00563360"/>
    <w:rsid w:val="00563E07"/>
    <w:rsid w:val="005669C0"/>
    <w:rsid w:val="00570B13"/>
    <w:rsid w:val="00571E72"/>
    <w:rsid w:val="00572E3E"/>
    <w:rsid w:val="00573DF3"/>
    <w:rsid w:val="0057500C"/>
    <w:rsid w:val="0058009C"/>
    <w:rsid w:val="0058699D"/>
    <w:rsid w:val="00586BED"/>
    <w:rsid w:val="00592FFD"/>
    <w:rsid w:val="00597E61"/>
    <w:rsid w:val="005A2385"/>
    <w:rsid w:val="005A24EA"/>
    <w:rsid w:val="005A37EE"/>
    <w:rsid w:val="005A3AC3"/>
    <w:rsid w:val="005A68EB"/>
    <w:rsid w:val="005B36C7"/>
    <w:rsid w:val="005B52B3"/>
    <w:rsid w:val="005B59C2"/>
    <w:rsid w:val="005C41D3"/>
    <w:rsid w:val="005C4B6E"/>
    <w:rsid w:val="005C5D88"/>
    <w:rsid w:val="005D14EE"/>
    <w:rsid w:val="005D2279"/>
    <w:rsid w:val="005D731D"/>
    <w:rsid w:val="005E13B5"/>
    <w:rsid w:val="005E1AC8"/>
    <w:rsid w:val="005E351B"/>
    <w:rsid w:val="005E3D8B"/>
    <w:rsid w:val="005E4941"/>
    <w:rsid w:val="005E4A4F"/>
    <w:rsid w:val="005E689A"/>
    <w:rsid w:val="005F0591"/>
    <w:rsid w:val="005F74F3"/>
    <w:rsid w:val="006035A8"/>
    <w:rsid w:val="006042B8"/>
    <w:rsid w:val="00604316"/>
    <w:rsid w:val="006051D7"/>
    <w:rsid w:val="006135D6"/>
    <w:rsid w:val="00623136"/>
    <w:rsid w:val="00624C0A"/>
    <w:rsid w:val="00626BA1"/>
    <w:rsid w:val="00630F76"/>
    <w:rsid w:val="00632AF6"/>
    <w:rsid w:val="00634A4C"/>
    <w:rsid w:val="006374BD"/>
    <w:rsid w:val="00641FA8"/>
    <w:rsid w:val="00643774"/>
    <w:rsid w:val="00646DDD"/>
    <w:rsid w:val="006474F6"/>
    <w:rsid w:val="00651657"/>
    <w:rsid w:val="00651C8E"/>
    <w:rsid w:val="00656169"/>
    <w:rsid w:val="006622A4"/>
    <w:rsid w:val="006661D0"/>
    <w:rsid w:val="006662D6"/>
    <w:rsid w:val="00667801"/>
    <w:rsid w:val="00673C55"/>
    <w:rsid w:val="00682BEF"/>
    <w:rsid w:val="006833F7"/>
    <w:rsid w:val="006857B1"/>
    <w:rsid w:val="006901BC"/>
    <w:rsid w:val="00690E00"/>
    <w:rsid w:val="00691AA4"/>
    <w:rsid w:val="00693A69"/>
    <w:rsid w:val="006A09B6"/>
    <w:rsid w:val="006A0F35"/>
    <w:rsid w:val="006A25FE"/>
    <w:rsid w:val="006A423C"/>
    <w:rsid w:val="006B0571"/>
    <w:rsid w:val="006B2E44"/>
    <w:rsid w:val="006B33E4"/>
    <w:rsid w:val="006B6E79"/>
    <w:rsid w:val="006C60D9"/>
    <w:rsid w:val="006C70A6"/>
    <w:rsid w:val="006D035B"/>
    <w:rsid w:val="006D06BC"/>
    <w:rsid w:val="006D596B"/>
    <w:rsid w:val="006D5DBF"/>
    <w:rsid w:val="006D6440"/>
    <w:rsid w:val="006D74AE"/>
    <w:rsid w:val="006E0FF3"/>
    <w:rsid w:val="006E242B"/>
    <w:rsid w:val="006F1DDB"/>
    <w:rsid w:val="006F2D0F"/>
    <w:rsid w:val="006F35ED"/>
    <w:rsid w:val="006F5F5B"/>
    <w:rsid w:val="006F66E7"/>
    <w:rsid w:val="006F6EFF"/>
    <w:rsid w:val="007010A5"/>
    <w:rsid w:val="00701DF9"/>
    <w:rsid w:val="00701FE4"/>
    <w:rsid w:val="007021F8"/>
    <w:rsid w:val="00703302"/>
    <w:rsid w:val="00707615"/>
    <w:rsid w:val="007133EE"/>
    <w:rsid w:val="00713A41"/>
    <w:rsid w:val="00714A52"/>
    <w:rsid w:val="0071679C"/>
    <w:rsid w:val="00724911"/>
    <w:rsid w:val="00726D99"/>
    <w:rsid w:val="007274E8"/>
    <w:rsid w:val="00732E68"/>
    <w:rsid w:val="00737281"/>
    <w:rsid w:val="007407DE"/>
    <w:rsid w:val="00740FE3"/>
    <w:rsid w:val="00743D94"/>
    <w:rsid w:val="00746FF3"/>
    <w:rsid w:val="00747CC8"/>
    <w:rsid w:val="00752CF5"/>
    <w:rsid w:val="007542C6"/>
    <w:rsid w:val="00761D29"/>
    <w:rsid w:val="00763894"/>
    <w:rsid w:val="007647AA"/>
    <w:rsid w:val="00764994"/>
    <w:rsid w:val="00766ADB"/>
    <w:rsid w:val="00770F70"/>
    <w:rsid w:val="0077241E"/>
    <w:rsid w:val="0077390E"/>
    <w:rsid w:val="00773A81"/>
    <w:rsid w:val="00776D5A"/>
    <w:rsid w:val="00776DBC"/>
    <w:rsid w:val="00781029"/>
    <w:rsid w:val="0078129D"/>
    <w:rsid w:val="00783D3E"/>
    <w:rsid w:val="00784F3E"/>
    <w:rsid w:val="0078525D"/>
    <w:rsid w:val="0078538B"/>
    <w:rsid w:val="00785F6F"/>
    <w:rsid w:val="00786C93"/>
    <w:rsid w:val="00787094"/>
    <w:rsid w:val="00787904"/>
    <w:rsid w:val="00791489"/>
    <w:rsid w:val="0079572C"/>
    <w:rsid w:val="00796219"/>
    <w:rsid w:val="00796354"/>
    <w:rsid w:val="00796EF9"/>
    <w:rsid w:val="007A1C80"/>
    <w:rsid w:val="007A3B42"/>
    <w:rsid w:val="007A50D3"/>
    <w:rsid w:val="007A511E"/>
    <w:rsid w:val="007A7B73"/>
    <w:rsid w:val="007B1663"/>
    <w:rsid w:val="007B1944"/>
    <w:rsid w:val="007B19B0"/>
    <w:rsid w:val="007B4201"/>
    <w:rsid w:val="007B5F9E"/>
    <w:rsid w:val="007B6F0D"/>
    <w:rsid w:val="007C0B8E"/>
    <w:rsid w:val="007C7726"/>
    <w:rsid w:val="007D072B"/>
    <w:rsid w:val="007E2176"/>
    <w:rsid w:val="007E28A0"/>
    <w:rsid w:val="007E318C"/>
    <w:rsid w:val="007E4B95"/>
    <w:rsid w:val="007E5E50"/>
    <w:rsid w:val="007E652A"/>
    <w:rsid w:val="007E71D7"/>
    <w:rsid w:val="007F1B4B"/>
    <w:rsid w:val="007F789D"/>
    <w:rsid w:val="00801242"/>
    <w:rsid w:val="00803E20"/>
    <w:rsid w:val="00804DF2"/>
    <w:rsid w:val="00804E71"/>
    <w:rsid w:val="008072B9"/>
    <w:rsid w:val="00811235"/>
    <w:rsid w:val="0081204E"/>
    <w:rsid w:val="00812A21"/>
    <w:rsid w:val="00817F74"/>
    <w:rsid w:val="00822FA9"/>
    <w:rsid w:val="00830274"/>
    <w:rsid w:val="00835321"/>
    <w:rsid w:val="00836BF3"/>
    <w:rsid w:val="00837D9E"/>
    <w:rsid w:val="00841A37"/>
    <w:rsid w:val="00843CD8"/>
    <w:rsid w:val="00850967"/>
    <w:rsid w:val="008520F5"/>
    <w:rsid w:val="0085229E"/>
    <w:rsid w:val="008551BB"/>
    <w:rsid w:val="00855677"/>
    <w:rsid w:val="00857FA2"/>
    <w:rsid w:val="00863189"/>
    <w:rsid w:val="00865A88"/>
    <w:rsid w:val="00866D6B"/>
    <w:rsid w:val="008712CE"/>
    <w:rsid w:val="00871F6B"/>
    <w:rsid w:val="0087265D"/>
    <w:rsid w:val="008744FE"/>
    <w:rsid w:val="008750C2"/>
    <w:rsid w:val="00877C6F"/>
    <w:rsid w:val="008800B5"/>
    <w:rsid w:val="00881238"/>
    <w:rsid w:val="008826B2"/>
    <w:rsid w:val="00885A8F"/>
    <w:rsid w:val="00885C1F"/>
    <w:rsid w:val="008913CA"/>
    <w:rsid w:val="00893959"/>
    <w:rsid w:val="008977C0"/>
    <w:rsid w:val="008A248F"/>
    <w:rsid w:val="008A3B9A"/>
    <w:rsid w:val="008A5A3A"/>
    <w:rsid w:val="008A6B1C"/>
    <w:rsid w:val="008B3BAD"/>
    <w:rsid w:val="008B4B6D"/>
    <w:rsid w:val="008B4ED0"/>
    <w:rsid w:val="008B612A"/>
    <w:rsid w:val="008C1676"/>
    <w:rsid w:val="008C250E"/>
    <w:rsid w:val="008C33EE"/>
    <w:rsid w:val="008C35FB"/>
    <w:rsid w:val="008D0712"/>
    <w:rsid w:val="008D0E12"/>
    <w:rsid w:val="008D2E8C"/>
    <w:rsid w:val="008D40DB"/>
    <w:rsid w:val="008D77E8"/>
    <w:rsid w:val="008E14A9"/>
    <w:rsid w:val="008E4EA3"/>
    <w:rsid w:val="008E799E"/>
    <w:rsid w:val="008F2F5F"/>
    <w:rsid w:val="008F4526"/>
    <w:rsid w:val="008F4EA0"/>
    <w:rsid w:val="00900B19"/>
    <w:rsid w:val="0090699F"/>
    <w:rsid w:val="00906C69"/>
    <w:rsid w:val="0090753E"/>
    <w:rsid w:val="00907D02"/>
    <w:rsid w:val="00907DC1"/>
    <w:rsid w:val="009170CA"/>
    <w:rsid w:val="0091792C"/>
    <w:rsid w:val="00920C3B"/>
    <w:rsid w:val="00923032"/>
    <w:rsid w:val="00924454"/>
    <w:rsid w:val="00924903"/>
    <w:rsid w:val="00924B7D"/>
    <w:rsid w:val="00926D49"/>
    <w:rsid w:val="009440DC"/>
    <w:rsid w:val="00944B8F"/>
    <w:rsid w:val="00945816"/>
    <w:rsid w:val="0094582D"/>
    <w:rsid w:val="00945B0F"/>
    <w:rsid w:val="009471F8"/>
    <w:rsid w:val="009472C2"/>
    <w:rsid w:val="00947565"/>
    <w:rsid w:val="009478A0"/>
    <w:rsid w:val="00947A92"/>
    <w:rsid w:val="00950BC2"/>
    <w:rsid w:val="009516C2"/>
    <w:rsid w:val="00953A34"/>
    <w:rsid w:val="00953A61"/>
    <w:rsid w:val="00954C03"/>
    <w:rsid w:val="00962913"/>
    <w:rsid w:val="00973330"/>
    <w:rsid w:val="00973E7B"/>
    <w:rsid w:val="0097517D"/>
    <w:rsid w:val="00983C8C"/>
    <w:rsid w:val="00986650"/>
    <w:rsid w:val="0099021F"/>
    <w:rsid w:val="00990815"/>
    <w:rsid w:val="00991159"/>
    <w:rsid w:val="00994A3C"/>
    <w:rsid w:val="00994AD2"/>
    <w:rsid w:val="009A0DB2"/>
    <w:rsid w:val="009A1695"/>
    <w:rsid w:val="009A175C"/>
    <w:rsid w:val="009A4257"/>
    <w:rsid w:val="009B0F0B"/>
    <w:rsid w:val="009B35C0"/>
    <w:rsid w:val="009B6D34"/>
    <w:rsid w:val="009C3837"/>
    <w:rsid w:val="009C4D54"/>
    <w:rsid w:val="009D090B"/>
    <w:rsid w:val="009D7034"/>
    <w:rsid w:val="009D7AFA"/>
    <w:rsid w:val="009E008A"/>
    <w:rsid w:val="009E443F"/>
    <w:rsid w:val="009E5053"/>
    <w:rsid w:val="009F5D09"/>
    <w:rsid w:val="00A0016B"/>
    <w:rsid w:val="00A00C2D"/>
    <w:rsid w:val="00A0120B"/>
    <w:rsid w:val="00A0150E"/>
    <w:rsid w:val="00A01D97"/>
    <w:rsid w:val="00A03649"/>
    <w:rsid w:val="00A13BFE"/>
    <w:rsid w:val="00A14BC1"/>
    <w:rsid w:val="00A166C9"/>
    <w:rsid w:val="00A20F9E"/>
    <w:rsid w:val="00A24EC1"/>
    <w:rsid w:val="00A25761"/>
    <w:rsid w:val="00A30571"/>
    <w:rsid w:val="00A35C73"/>
    <w:rsid w:val="00A35F98"/>
    <w:rsid w:val="00A406A0"/>
    <w:rsid w:val="00A44FBA"/>
    <w:rsid w:val="00A45143"/>
    <w:rsid w:val="00A45A3F"/>
    <w:rsid w:val="00A46F0C"/>
    <w:rsid w:val="00A47257"/>
    <w:rsid w:val="00A473D2"/>
    <w:rsid w:val="00A50B1A"/>
    <w:rsid w:val="00A544D8"/>
    <w:rsid w:val="00A55F0A"/>
    <w:rsid w:val="00A56A06"/>
    <w:rsid w:val="00A577FB"/>
    <w:rsid w:val="00A600B9"/>
    <w:rsid w:val="00A620E8"/>
    <w:rsid w:val="00A624E5"/>
    <w:rsid w:val="00A656C1"/>
    <w:rsid w:val="00A67A82"/>
    <w:rsid w:val="00A67E80"/>
    <w:rsid w:val="00A705ED"/>
    <w:rsid w:val="00A72636"/>
    <w:rsid w:val="00A72BAE"/>
    <w:rsid w:val="00A73069"/>
    <w:rsid w:val="00A75F09"/>
    <w:rsid w:val="00A80876"/>
    <w:rsid w:val="00A8233B"/>
    <w:rsid w:val="00A84D33"/>
    <w:rsid w:val="00A86431"/>
    <w:rsid w:val="00A865E2"/>
    <w:rsid w:val="00A86660"/>
    <w:rsid w:val="00A9398B"/>
    <w:rsid w:val="00A93AFA"/>
    <w:rsid w:val="00A97E51"/>
    <w:rsid w:val="00AA0B1C"/>
    <w:rsid w:val="00AA13A4"/>
    <w:rsid w:val="00AA26FC"/>
    <w:rsid w:val="00AA320B"/>
    <w:rsid w:val="00AA663B"/>
    <w:rsid w:val="00AA7EEA"/>
    <w:rsid w:val="00AA7FF6"/>
    <w:rsid w:val="00AB0B7B"/>
    <w:rsid w:val="00AB0C0C"/>
    <w:rsid w:val="00AB6A88"/>
    <w:rsid w:val="00AB74A0"/>
    <w:rsid w:val="00AC3833"/>
    <w:rsid w:val="00AD219E"/>
    <w:rsid w:val="00AD26F6"/>
    <w:rsid w:val="00AD43DB"/>
    <w:rsid w:val="00AE1F8F"/>
    <w:rsid w:val="00AE5F21"/>
    <w:rsid w:val="00AE7A0B"/>
    <w:rsid w:val="00AF24D9"/>
    <w:rsid w:val="00AF2BF4"/>
    <w:rsid w:val="00AF352E"/>
    <w:rsid w:val="00AF40FA"/>
    <w:rsid w:val="00AF44FC"/>
    <w:rsid w:val="00AF4A35"/>
    <w:rsid w:val="00AF50F4"/>
    <w:rsid w:val="00AF5CBF"/>
    <w:rsid w:val="00AF65EB"/>
    <w:rsid w:val="00B00734"/>
    <w:rsid w:val="00B02602"/>
    <w:rsid w:val="00B02AC1"/>
    <w:rsid w:val="00B02BFB"/>
    <w:rsid w:val="00B045F3"/>
    <w:rsid w:val="00B078DE"/>
    <w:rsid w:val="00B10E8D"/>
    <w:rsid w:val="00B129A7"/>
    <w:rsid w:val="00B150BB"/>
    <w:rsid w:val="00B16581"/>
    <w:rsid w:val="00B16A5F"/>
    <w:rsid w:val="00B233E9"/>
    <w:rsid w:val="00B25F71"/>
    <w:rsid w:val="00B300F5"/>
    <w:rsid w:val="00B30DBE"/>
    <w:rsid w:val="00B31AEB"/>
    <w:rsid w:val="00B323F4"/>
    <w:rsid w:val="00B34B5A"/>
    <w:rsid w:val="00B3681B"/>
    <w:rsid w:val="00B36DD5"/>
    <w:rsid w:val="00B404FB"/>
    <w:rsid w:val="00B4086F"/>
    <w:rsid w:val="00B40B86"/>
    <w:rsid w:val="00B4106D"/>
    <w:rsid w:val="00B448E6"/>
    <w:rsid w:val="00B50313"/>
    <w:rsid w:val="00B52505"/>
    <w:rsid w:val="00B55319"/>
    <w:rsid w:val="00B55C2F"/>
    <w:rsid w:val="00B55DF5"/>
    <w:rsid w:val="00B5607D"/>
    <w:rsid w:val="00B5749E"/>
    <w:rsid w:val="00B57DBC"/>
    <w:rsid w:val="00B66208"/>
    <w:rsid w:val="00B66461"/>
    <w:rsid w:val="00B741BB"/>
    <w:rsid w:val="00B76916"/>
    <w:rsid w:val="00B76E13"/>
    <w:rsid w:val="00B803D2"/>
    <w:rsid w:val="00B8142A"/>
    <w:rsid w:val="00B81968"/>
    <w:rsid w:val="00B82751"/>
    <w:rsid w:val="00B85276"/>
    <w:rsid w:val="00B864BE"/>
    <w:rsid w:val="00B91DF1"/>
    <w:rsid w:val="00B9209E"/>
    <w:rsid w:val="00B931E7"/>
    <w:rsid w:val="00B96F0C"/>
    <w:rsid w:val="00BA04CD"/>
    <w:rsid w:val="00BA100E"/>
    <w:rsid w:val="00BA1FB6"/>
    <w:rsid w:val="00BA4DB7"/>
    <w:rsid w:val="00BA699A"/>
    <w:rsid w:val="00BB222F"/>
    <w:rsid w:val="00BB537D"/>
    <w:rsid w:val="00BB6C31"/>
    <w:rsid w:val="00BC2A7C"/>
    <w:rsid w:val="00BC3846"/>
    <w:rsid w:val="00BC6201"/>
    <w:rsid w:val="00BD08BA"/>
    <w:rsid w:val="00BD5540"/>
    <w:rsid w:val="00BD699B"/>
    <w:rsid w:val="00BD6DAD"/>
    <w:rsid w:val="00BE0C0C"/>
    <w:rsid w:val="00BE0D19"/>
    <w:rsid w:val="00BE1D06"/>
    <w:rsid w:val="00BE312C"/>
    <w:rsid w:val="00BE3D42"/>
    <w:rsid w:val="00BE43D1"/>
    <w:rsid w:val="00BE636A"/>
    <w:rsid w:val="00BE7B4F"/>
    <w:rsid w:val="00BF1677"/>
    <w:rsid w:val="00BF1A07"/>
    <w:rsid w:val="00BF2177"/>
    <w:rsid w:val="00BF4579"/>
    <w:rsid w:val="00BF6CBD"/>
    <w:rsid w:val="00C00A77"/>
    <w:rsid w:val="00C04C50"/>
    <w:rsid w:val="00C05297"/>
    <w:rsid w:val="00C053A1"/>
    <w:rsid w:val="00C06886"/>
    <w:rsid w:val="00C10FC5"/>
    <w:rsid w:val="00C1184F"/>
    <w:rsid w:val="00C15A4A"/>
    <w:rsid w:val="00C21C99"/>
    <w:rsid w:val="00C23040"/>
    <w:rsid w:val="00C24B5E"/>
    <w:rsid w:val="00C24FCA"/>
    <w:rsid w:val="00C25876"/>
    <w:rsid w:val="00C26AA3"/>
    <w:rsid w:val="00C30591"/>
    <w:rsid w:val="00C3067E"/>
    <w:rsid w:val="00C30F46"/>
    <w:rsid w:val="00C33ADD"/>
    <w:rsid w:val="00C35181"/>
    <w:rsid w:val="00C354E5"/>
    <w:rsid w:val="00C362B8"/>
    <w:rsid w:val="00C3630E"/>
    <w:rsid w:val="00C365F8"/>
    <w:rsid w:val="00C43119"/>
    <w:rsid w:val="00C43315"/>
    <w:rsid w:val="00C441AC"/>
    <w:rsid w:val="00C5126F"/>
    <w:rsid w:val="00C51E68"/>
    <w:rsid w:val="00C552BD"/>
    <w:rsid w:val="00C55927"/>
    <w:rsid w:val="00C5639C"/>
    <w:rsid w:val="00C62CAE"/>
    <w:rsid w:val="00C6489B"/>
    <w:rsid w:val="00C657B4"/>
    <w:rsid w:val="00C77B07"/>
    <w:rsid w:val="00C81F46"/>
    <w:rsid w:val="00C86808"/>
    <w:rsid w:val="00C8714B"/>
    <w:rsid w:val="00C940A5"/>
    <w:rsid w:val="00C947A4"/>
    <w:rsid w:val="00C95CB8"/>
    <w:rsid w:val="00CA04BE"/>
    <w:rsid w:val="00CA5179"/>
    <w:rsid w:val="00CB20F1"/>
    <w:rsid w:val="00CB76AA"/>
    <w:rsid w:val="00CC135C"/>
    <w:rsid w:val="00CC46D4"/>
    <w:rsid w:val="00CC478D"/>
    <w:rsid w:val="00CC4869"/>
    <w:rsid w:val="00CC5925"/>
    <w:rsid w:val="00CC6CEF"/>
    <w:rsid w:val="00CD0C9C"/>
    <w:rsid w:val="00CD5299"/>
    <w:rsid w:val="00CD53DB"/>
    <w:rsid w:val="00CD5726"/>
    <w:rsid w:val="00CE019E"/>
    <w:rsid w:val="00CE10BE"/>
    <w:rsid w:val="00CE58C1"/>
    <w:rsid w:val="00CF3236"/>
    <w:rsid w:val="00CF379D"/>
    <w:rsid w:val="00CF45EF"/>
    <w:rsid w:val="00CF51A9"/>
    <w:rsid w:val="00CF60BF"/>
    <w:rsid w:val="00CF7576"/>
    <w:rsid w:val="00D001A9"/>
    <w:rsid w:val="00D14044"/>
    <w:rsid w:val="00D16924"/>
    <w:rsid w:val="00D22CC2"/>
    <w:rsid w:val="00D32A10"/>
    <w:rsid w:val="00D37E92"/>
    <w:rsid w:val="00D37F89"/>
    <w:rsid w:val="00D407A2"/>
    <w:rsid w:val="00D43772"/>
    <w:rsid w:val="00D52ACD"/>
    <w:rsid w:val="00D532BB"/>
    <w:rsid w:val="00D54784"/>
    <w:rsid w:val="00D556E5"/>
    <w:rsid w:val="00D5702D"/>
    <w:rsid w:val="00D644D4"/>
    <w:rsid w:val="00D713EA"/>
    <w:rsid w:val="00D75B94"/>
    <w:rsid w:val="00D76840"/>
    <w:rsid w:val="00D816BC"/>
    <w:rsid w:val="00D822B1"/>
    <w:rsid w:val="00D861F7"/>
    <w:rsid w:val="00D86517"/>
    <w:rsid w:val="00D952E4"/>
    <w:rsid w:val="00D96266"/>
    <w:rsid w:val="00D97449"/>
    <w:rsid w:val="00DA24F9"/>
    <w:rsid w:val="00DA347B"/>
    <w:rsid w:val="00DA6816"/>
    <w:rsid w:val="00DB1633"/>
    <w:rsid w:val="00DB3C93"/>
    <w:rsid w:val="00DB4000"/>
    <w:rsid w:val="00DB6C48"/>
    <w:rsid w:val="00DB733A"/>
    <w:rsid w:val="00DC0225"/>
    <w:rsid w:val="00DC0E38"/>
    <w:rsid w:val="00DC5787"/>
    <w:rsid w:val="00DC7422"/>
    <w:rsid w:val="00DD0DFD"/>
    <w:rsid w:val="00DD1ED2"/>
    <w:rsid w:val="00DD4BF4"/>
    <w:rsid w:val="00DE04AA"/>
    <w:rsid w:val="00DE0B24"/>
    <w:rsid w:val="00DE1355"/>
    <w:rsid w:val="00DE3E5F"/>
    <w:rsid w:val="00DE56C4"/>
    <w:rsid w:val="00DE5B74"/>
    <w:rsid w:val="00DE6B9E"/>
    <w:rsid w:val="00DE6F46"/>
    <w:rsid w:val="00DF18A8"/>
    <w:rsid w:val="00DF5C6B"/>
    <w:rsid w:val="00DF5F0B"/>
    <w:rsid w:val="00DF6652"/>
    <w:rsid w:val="00E01408"/>
    <w:rsid w:val="00E02ACC"/>
    <w:rsid w:val="00E03F50"/>
    <w:rsid w:val="00E044A6"/>
    <w:rsid w:val="00E12BA1"/>
    <w:rsid w:val="00E12C25"/>
    <w:rsid w:val="00E136E0"/>
    <w:rsid w:val="00E14800"/>
    <w:rsid w:val="00E20432"/>
    <w:rsid w:val="00E2452F"/>
    <w:rsid w:val="00E264EC"/>
    <w:rsid w:val="00E26F68"/>
    <w:rsid w:val="00E32ADE"/>
    <w:rsid w:val="00E40CCA"/>
    <w:rsid w:val="00E40F61"/>
    <w:rsid w:val="00E460CB"/>
    <w:rsid w:val="00E4794C"/>
    <w:rsid w:val="00E50D1F"/>
    <w:rsid w:val="00E53204"/>
    <w:rsid w:val="00E53B9C"/>
    <w:rsid w:val="00E55B20"/>
    <w:rsid w:val="00E63DC7"/>
    <w:rsid w:val="00E658C6"/>
    <w:rsid w:val="00E6741E"/>
    <w:rsid w:val="00E71085"/>
    <w:rsid w:val="00E8192F"/>
    <w:rsid w:val="00E8226F"/>
    <w:rsid w:val="00E831E9"/>
    <w:rsid w:val="00E83D30"/>
    <w:rsid w:val="00E851F6"/>
    <w:rsid w:val="00E91969"/>
    <w:rsid w:val="00E94010"/>
    <w:rsid w:val="00E9725A"/>
    <w:rsid w:val="00EB79CC"/>
    <w:rsid w:val="00EB7B8A"/>
    <w:rsid w:val="00EB7BF7"/>
    <w:rsid w:val="00EC125A"/>
    <w:rsid w:val="00EC2B25"/>
    <w:rsid w:val="00EC4BAC"/>
    <w:rsid w:val="00EC6632"/>
    <w:rsid w:val="00ED0981"/>
    <w:rsid w:val="00ED2B80"/>
    <w:rsid w:val="00ED3320"/>
    <w:rsid w:val="00ED4875"/>
    <w:rsid w:val="00ED5E8A"/>
    <w:rsid w:val="00ED66CF"/>
    <w:rsid w:val="00ED6B6B"/>
    <w:rsid w:val="00ED6CDB"/>
    <w:rsid w:val="00EE0FA9"/>
    <w:rsid w:val="00EE5B37"/>
    <w:rsid w:val="00EE67FD"/>
    <w:rsid w:val="00EE7C64"/>
    <w:rsid w:val="00EF40DC"/>
    <w:rsid w:val="00EF4C92"/>
    <w:rsid w:val="00EF4D85"/>
    <w:rsid w:val="00F05EE0"/>
    <w:rsid w:val="00F0716D"/>
    <w:rsid w:val="00F10ED5"/>
    <w:rsid w:val="00F1326D"/>
    <w:rsid w:val="00F172C0"/>
    <w:rsid w:val="00F174C4"/>
    <w:rsid w:val="00F2185F"/>
    <w:rsid w:val="00F22624"/>
    <w:rsid w:val="00F25353"/>
    <w:rsid w:val="00F25A07"/>
    <w:rsid w:val="00F269C9"/>
    <w:rsid w:val="00F310FC"/>
    <w:rsid w:val="00F31DCD"/>
    <w:rsid w:val="00F36F15"/>
    <w:rsid w:val="00F413D1"/>
    <w:rsid w:val="00F41C49"/>
    <w:rsid w:val="00F45356"/>
    <w:rsid w:val="00F4547F"/>
    <w:rsid w:val="00F475A3"/>
    <w:rsid w:val="00F50DCA"/>
    <w:rsid w:val="00F51864"/>
    <w:rsid w:val="00F54954"/>
    <w:rsid w:val="00F57C8C"/>
    <w:rsid w:val="00F62A65"/>
    <w:rsid w:val="00F64147"/>
    <w:rsid w:val="00F7135B"/>
    <w:rsid w:val="00F94DAB"/>
    <w:rsid w:val="00F97DDE"/>
    <w:rsid w:val="00FA0F8C"/>
    <w:rsid w:val="00FA144F"/>
    <w:rsid w:val="00FA376C"/>
    <w:rsid w:val="00FA5308"/>
    <w:rsid w:val="00FA6A58"/>
    <w:rsid w:val="00FA78AD"/>
    <w:rsid w:val="00FB0B43"/>
    <w:rsid w:val="00FB191C"/>
    <w:rsid w:val="00FB1934"/>
    <w:rsid w:val="00FC3CFB"/>
    <w:rsid w:val="00FC616A"/>
    <w:rsid w:val="00FD0252"/>
    <w:rsid w:val="00FD065A"/>
    <w:rsid w:val="00FD2C17"/>
    <w:rsid w:val="00FD493E"/>
    <w:rsid w:val="00FD52A4"/>
    <w:rsid w:val="00FE031B"/>
    <w:rsid w:val="00FE5954"/>
    <w:rsid w:val="00FE5BC3"/>
    <w:rsid w:val="00FF3F77"/>
    <w:rsid w:val="00FF5E08"/>
    <w:rsid w:val="136B06A0"/>
    <w:rsid w:val="14E8B771"/>
    <w:rsid w:val="342F1DE5"/>
    <w:rsid w:val="3BBE8866"/>
    <w:rsid w:val="5D6BB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408B2"/>
  <w15:docId w15:val="{4ACE15E6-30C8-4776-B16F-95736029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1E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D97449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D97449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D9744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D97449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720A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7449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274E8"/>
    <w:pPr>
      <w:tabs>
        <w:tab w:val="left" w:pos="426"/>
        <w:tab w:val="right" w:leader="dot" w:pos="9628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449"/>
    <w:pPr>
      <w:spacing w:after="100"/>
      <w:ind w:left="200"/>
    </w:pPr>
  </w:style>
  <w:style w:type="paragraph" w:customStyle="1" w:styleId="normal2">
    <w:name w:val="normal2"/>
    <w:basedOn w:val="Normal"/>
    <w:link w:val="normal2Car"/>
    <w:qFormat/>
    <w:rsid w:val="00732E68"/>
    <w:pPr>
      <w:spacing w:before="120" w:after="120"/>
    </w:pPr>
    <w:rPr>
      <w:lang w:eastAsia="fr-FR"/>
    </w:rPr>
  </w:style>
  <w:style w:type="character" w:customStyle="1" w:styleId="normal2Car">
    <w:name w:val="normal2 Car"/>
    <w:basedOn w:val="Policepardfaut"/>
    <w:link w:val="normal2"/>
    <w:rsid w:val="00732E68"/>
    <w:rPr>
      <w:rFonts w:ascii="Arial" w:eastAsia="Times New Roman" w:hAnsi="Arial"/>
      <w:szCs w:val="2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8226F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215F15"/>
    <w:pPr>
      <w:spacing w:after="100"/>
      <w:ind w:left="40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A3ECC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A3ECC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4A3ECC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977C0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977C0"/>
    <w:rPr>
      <w:rFonts w:ascii="Arial" w:eastAsia="Times New Roman" w:hAnsi="Arial"/>
    </w:rPr>
  </w:style>
  <w:style w:type="character" w:styleId="Appeldenotedefin">
    <w:name w:val="endnote reference"/>
    <w:basedOn w:val="Policepardfaut"/>
    <w:uiPriority w:val="99"/>
    <w:semiHidden/>
    <w:unhideWhenUsed/>
    <w:rsid w:val="008977C0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E55B20"/>
    <w:pPr>
      <w:spacing w:after="200"/>
    </w:pPr>
    <w:rPr>
      <w:i/>
      <w:iCs/>
      <w:color w:val="1F497D" w:themeColor="text2"/>
      <w:sz w:val="18"/>
      <w:szCs w:val="18"/>
    </w:rPr>
  </w:style>
  <w:style w:type="paragraph" w:styleId="Titre">
    <w:name w:val="Title"/>
    <w:basedOn w:val="Titre1"/>
    <w:next w:val="Normal"/>
    <w:link w:val="TitreCar"/>
    <w:uiPriority w:val="10"/>
    <w:qFormat/>
    <w:rsid w:val="00C3630E"/>
    <w:pPr>
      <w:numPr>
        <w:numId w:val="0"/>
      </w:numPr>
      <w:contextualSpacing/>
    </w:pPr>
    <w:rPr>
      <w:rFonts w:eastAsiaTheme="majorEastAsia" w:cstheme="majorBidi"/>
      <w:spacing w:val="-10"/>
      <w:kern w:val="28"/>
      <w:szCs w:val="56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658C6"/>
    <w:pPr>
      <w:spacing w:after="100"/>
      <w:ind w:left="800"/>
    </w:pPr>
  </w:style>
  <w:style w:type="character" w:customStyle="1" w:styleId="TitreCar">
    <w:name w:val="Titre Car"/>
    <w:basedOn w:val="Policepardfaut"/>
    <w:link w:val="Titre"/>
    <w:uiPriority w:val="10"/>
    <w:rsid w:val="00C3630E"/>
    <w:rPr>
      <w:rFonts w:ascii="Arial" w:eastAsiaTheme="majorEastAsia" w:hAnsi="Arial" w:cstheme="majorBidi"/>
      <w:b/>
      <w:color w:val="FFFFFF"/>
      <w:spacing w:val="-10"/>
      <w:kern w:val="28"/>
      <w:sz w:val="26"/>
      <w:szCs w:val="56"/>
      <w:shd w:val="clear" w:color="auto" w:fill="DC005C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rial" w:eastAsia="Times New Roman" w:hAnsi="Arial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prenom.nom@divtec.ch" TargetMode="Externa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hale\Downloads\_EMT-INFX-JP000-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408E59E67224CB3FAD7907363AECE" ma:contentTypeVersion="12" ma:contentTypeDescription="Crée un document." ma:contentTypeScope="" ma:versionID="6c4dc8dc5aed7b142d9a0a8e6dc842e2">
  <xsd:schema xmlns:xsd="http://www.w3.org/2001/XMLSchema" xmlns:xs="http://www.w3.org/2001/XMLSchema" xmlns:p="http://schemas.microsoft.com/office/2006/metadata/properties" xmlns:ns3="e843f175-5674-4456-abd3-a26efd313ad1" xmlns:ns4="249f5ba9-75fb-4263-9ae3-16e4c537a923" targetNamespace="http://schemas.microsoft.com/office/2006/metadata/properties" ma:root="true" ma:fieldsID="4fb035b04d317a88a04fb88c743859bb" ns3:_="" ns4:_="">
    <xsd:import namespace="e843f175-5674-4456-abd3-a26efd313ad1"/>
    <xsd:import namespace="249f5ba9-75fb-4263-9ae3-16e4c537a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3f175-5674-4456-abd3-a26efd313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f5ba9-75fb-4263-9ae3-16e4c537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AF48F-F50C-42F5-A958-B156A53BAE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BBB6B-61D9-4C1B-9DC5-181D58BA6D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9FF57B-360C-4903-87F2-82E71775B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3f175-5674-4456-abd3-a26efd313ad1"/>
    <ds:schemaRef ds:uri="249f5ba9-75fb-4263-9ae3-16e4c537a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B8C6B1-F6F5-4CA1-AAF7-1887D1F050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_EMT-INFX-JP000-Modèle.dotx</Template>
  <TotalTime>625</TotalTime>
  <Pages>4</Pages>
  <Words>478</Words>
  <Characters>2631</Characters>
  <Application>Microsoft Office Word</Application>
  <DocSecurity>0</DocSecurity>
  <Lines>21</Lines>
  <Paragraphs>6</Paragraphs>
  <ScaleCrop>false</ScaleCrop>
  <Company>Divtec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TPI - application web gestion des emprunts</dc:subject>
  <dc:creator>Sévan Bendit</dc:creator>
  <cp:keywords/>
  <cp:lastModifiedBy>Bendit Sévan</cp:lastModifiedBy>
  <cp:revision>832</cp:revision>
  <cp:lastPrinted>2022-05-03T06:09:00Z</cp:lastPrinted>
  <dcterms:created xsi:type="dcterms:W3CDTF">2022-01-25T08:00:00Z</dcterms:created>
  <dcterms:modified xsi:type="dcterms:W3CDTF">2022-05-03T06:09:00Z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0x01010018B408E59E67224CB3FAD7907363AECE</vt:lpwstr>
  </property>
</Properties>
</file>