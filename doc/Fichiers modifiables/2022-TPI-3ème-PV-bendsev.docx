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6F63" w14:textId="6DD4521F" w:rsidR="00FA565C" w:rsidRPr="00FA565C" w:rsidRDefault="00BB3254" w:rsidP="00FA565C">
      <w:pPr>
        <w:pStyle w:val="Titre"/>
        <w:jc w:val="center"/>
        <w:rPr>
          <w:lang w:eastAsia="fr-FR"/>
        </w:rPr>
      </w:pPr>
      <w:r>
        <w:rPr>
          <w:lang w:eastAsia="fr-FR"/>
        </w:rPr>
        <w:t>Procès-verbal</w:t>
      </w:r>
    </w:p>
    <w:p w14:paraId="01213934" w14:textId="77777777" w:rsidR="001C4F87" w:rsidRPr="001C4F87" w:rsidRDefault="001C4F87" w:rsidP="001C4F87">
      <w:pPr>
        <w:rPr>
          <w:lang w:eastAsia="fr-FR"/>
        </w:rPr>
      </w:pPr>
    </w:p>
    <w:p w14:paraId="18F16AFF" w14:textId="77777777" w:rsidR="005F5C48" w:rsidRPr="005F5C48" w:rsidRDefault="005F5C48" w:rsidP="005F5C48">
      <w:pPr>
        <w:rPr>
          <w:lang w:eastAsia="fr-FR"/>
        </w:rPr>
      </w:pPr>
    </w:p>
    <w:p w14:paraId="354D47B5" w14:textId="2C5FE151" w:rsidR="00FA565C" w:rsidRPr="00912E59" w:rsidRDefault="00CF1866" w:rsidP="006729B6">
      <w:pPr>
        <w:spacing w:line="480" w:lineRule="auto"/>
        <w:rPr>
          <w:lang w:eastAsia="fr-FR"/>
        </w:rPr>
      </w:pPr>
      <w:r w:rsidRPr="006729B6">
        <w:rPr>
          <w:b/>
          <w:bCs/>
          <w:lang w:eastAsia="fr-FR"/>
        </w:rPr>
        <w:t>Thème du TPI :</w:t>
      </w:r>
      <w:r w:rsidR="00B34F13" w:rsidRPr="00912E59">
        <w:rPr>
          <w:lang w:eastAsia="fr-FR"/>
        </w:rPr>
        <w:t xml:space="preserve"> </w:t>
      </w:r>
      <w:r w:rsidR="00733C45" w:rsidRPr="00912E59">
        <w:rPr>
          <w:lang w:eastAsia="fr-FR"/>
        </w:rPr>
        <w:t>Application web gestion des emprunts</w:t>
      </w:r>
    </w:p>
    <w:p w14:paraId="4754AE2A" w14:textId="509CFBB4" w:rsidR="00D770B5" w:rsidRPr="00912E59" w:rsidRDefault="00BF2304" w:rsidP="006729B6">
      <w:pPr>
        <w:spacing w:line="480" w:lineRule="auto"/>
        <w:rPr>
          <w:lang w:eastAsia="fr-FR"/>
        </w:rPr>
      </w:pPr>
      <w:r w:rsidRPr="006729B6">
        <w:rPr>
          <w:b/>
          <w:bCs/>
          <w:lang w:eastAsia="fr-FR"/>
        </w:rPr>
        <w:t>Date :</w:t>
      </w:r>
      <w:r w:rsidR="007A3AF1" w:rsidRPr="00912E59">
        <w:rPr>
          <w:lang w:eastAsia="fr-FR"/>
        </w:rPr>
        <w:t xml:space="preserve"> </w:t>
      </w:r>
      <w:r w:rsidR="000E6407">
        <w:rPr>
          <w:lang w:eastAsia="fr-FR"/>
        </w:rPr>
        <w:t>25</w:t>
      </w:r>
      <w:r w:rsidR="007A3AF1" w:rsidRPr="00912E59">
        <w:rPr>
          <w:lang w:eastAsia="fr-FR"/>
        </w:rPr>
        <w:t>.0</w:t>
      </w:r>
      <w:r w:rsidR="000E6407">
        <w:rPr>
          <w:lang w:eastAsia="fr-FR"/>
        </w:rPr>
        <w:t>4</w:t>
      </w:r>
      <w:r w:rsidR="007A3AF1" w:rsidRPr="00912E59">
        <w:rPr>
          <w:lang w:eastAsia="fr-FR"/>
        </w:rPr>
        <w:t>.2022</w:t>
      </w:r>
    </w:p>
    <w:p w14:paraId="5D26A793" w14:textId="4BD30003" w:rsidR="00BF2304" w:rsidRPr="00912E59" w:rsidRDefault="00BF2304" w:rsidP="006729B6">
      <w:pPr>
        <w:spacing w:line="480" w:lineRule="auto"/>
        <w:rPr>
          <w:lang w:eastAsia="fr-FR"/>
        </w:rPr>
      </w:pPr>
      <w:r w:rsidRPr="006729B6">
        <w:rPr>
          <w:b/>
          <w:bCs/>
          <w:lang w:eastAsia="fr-FR"/>
        </w:rPr>
        <w:t>Motif de la séance :</w:t>
      </w:r>
      <w:r w:rsidR="007A3AF1" w:rsidRPr="00912E59">
        <w:rPr>
          <w:lang w:eastAsia="fr-FR"/>
        </w:rPr>
        <w:t xml:space="preserve"> </w:t>
      </w:r>
      <w:r w:rsidR="000E6407">
        <w:rPr>
          <w:lang w:eastAsia="fr-FR"/>
        </w:rPr>
        <w:t>3</w:t>
      </w:r>
      <w:r w:rsidR="000E6407">
        <w:rPr>
          <w:vertAlign w:val="superscript"/>
          <w:lang w:eastAsia="fr-FR"/>
        </w:rPr>
        <w:t>ème</w:t>
      </w:r>
      <w:r w:rsidR="007A3AF1" w:rsidRPr="00912E59">
        <w:rPr>
          <w:lang w:eastAsia="fr-FR"/>
        </w:rPr>
        <w:t xml:space="preserve"> séance TPI </w:t>
      </w:r>
    </w:p>
    <w:p w14:paraId="5FEA1009" w14:textId="31F135B0" w:rsidR="00BF2304" w:rsidRPr="00912E59" w:rsidRDefault="00BF2304" w:rsidP="006729B6">
      <w:pPr>
        <w:spacing w:line="480" w:lineRule="auto"/>
        <w:rPr>
          <w:lang w:eastAsia="fr-FR"/>
        </w:rPr>
      </w:pPr>
      <w:r w:rsidRPr="006729B6">
        <w:rPr>
          <w:b/>
          <w:bCs/>
          <w:lang w:eastAsia="fr-FR"/>
        </w:rPr>
        <w:t>Personnes présentes :</w:t>
      </w:r>
      <w:r w:rsidR="00B21903" w:rsidRPr="00912E59">
        <w:rPr>
          <w:lang w:eastAsia="fr-FR"/>
        </w:rPr>
        <w:t xml:space="preserve"> Sévan Bendit, Jérôme Racordon, Félicien Charmillot, </w:t>
      </w:r>
      <w:r w:rsidR="00EC5B89" w:rsidRPr="00912E59">
        <w:rPr>
          <w:lang w:eastAsia="fr-FR"/>
        </w:rPr>
        <w:t>Christophe Chevalier</w:t>
      </w:r>
    </w:p>
    <w:p w14:paraId="34BA372D" w14:textId="77777777" w:rsidR="00746BF3" w:rsidRPr="00746BF3" w:rsidRDefault="00746BF3" w:rsidP="00746BF3">
      <w:pPr>
        <w:pBdr>
          <w:bottom w:val="single" w:sz="6" w:space="1" w:color="auto"/>
        </w:pBdr>
        <w:rPr>
          <w:lang w:eastAsia="fr-FR"/>
        </w:rPr>
      </w:pPr>
    </w:p>
    <w:p w14:paraId="41B25FB5" w14:textId="77777777" w:rsidR="00746BF3" w:rsidRDefault="00746BF3" w:rsidP="00746BF3">
      <w:pPr>
        <w:rPr>
          <w:lang w:eastAsia="fr-FR"/>
        </w:rPr>
      </w:pPr>
    </w:p>
    <w:p w14:paraId="68F83FE0" w14:textId="5F4188B6" w:rsidR="00DD1AED" w:rsidRDefault="00DD1AED">
      <w:pPr>
        <w:rPr>
          <w:lang w:eastAsia="fr-FR"/>
        </w:rPr>
      </w:pPr>
    </w:p>
    <w:p w14:paraId="42B90FC5" w14:textId="493EA5CE" w:rsidR="00D97449" w:rsidRDefault="00287EA6" w:rsidP="00DC6D00">
      <w:pPr>
        <w:pStyle w:val="Titre1"/>
      </w:pPr>
      <w:r>
        <w:t>Déroulement de la séance</w:t>
      </w:r>
    </w:p>
    <w:p w14:paraId="6933DB21" w14:textId="7813E4A5" w:rsidR="00C13D0C" w:rsidRDefault="00C13D0C" w:rsidP="00934F7D">
      <w:pPr>
        <w:pStyle w:val="Paragraphedeliste"/>
        <w:rPr>
          <w:lang w:eastAsia="fr-FR"/>
        </w:rPr>
      </w:pPr>
    </w:p>
    <w:p w14:paraId="2E379689" w14:textId="73348FC9" w:rsidR="0013710B" w:rsidRDefault="0013710B" w:rsidP="0013710B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M. Bendit </w:t>
      </w:r>
      <w:r w:rsidR="004D112C">
        <w:rPr>
          <w:lang w:eastAsia="fr-FR"/>
        </w:rPr>
        <w:t xml:space="preserve">a </w:t>
      </w:r>
      <w:r>
        <w:rPr>
          <w:lang w:eastAsia="fr-FR"/>
        </w:rPr>
        <w:t>commenc</w:t>
      </w:r>
      <w:r w:rsidR="004D112C">
        <w:rPr>
          <w:lang w:eastAsia="fr-FR"/>
        </w:rPr>
        <w:t>é</w:t>
      </w:r>
      <w:r>
        <w:rPr>
          <w:lang w:eastAsia="fr-FR"/>
        </w:rPr>
        <w:t xml:space="preserve"> la séance en présentant </w:t>
      </w:r>
      <w:r w:rsidR="000E6407">
        <w:rPr>
          <w:lang w:eastAsia="fr-FR"/>
        </w:rPr>
        <w:t>l’application avec une démonstration</w:t>
      </w:r>
      <w:r w:rsidR="00080070">
        <w:rPr>
          <w:lang w:eastAsia="fr-FR"/>
        </w:rPr>
        <w:t>.</w:t>
      </w:r>
    </w:p>
    <w:p w14:paraId="62EB14CC" w14:textId="433C1669" w:rsidR="000E6407" w:rsidRDefault="00080070" w:rsidP="0013710B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M. Bendit </w:t>
      </w:r>
      <w:r w:rsidR="00BF785B">
        <w:rPr>
          <w:lang w:eastAsia="fr-FR"/>
        </w:rPr>
        <w:t>a expliqué le problème connu avec l’authentification</w:t>
      </w:r>
      <w:r w:rsidR="008D2BBB">
        <w:rPr>
          <w:lang w:eastAsia="fr-FR"/>
        </w:rPr>
        <w:t>.</w:t>
      </w:r>
    </w:p>
    <w:p w14:paraId="4F161784" w14:textId="137158F5" w:rsidR="005A189B" w:rsidRDefault="00691A3F" w:rsidP="0013710B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Les experts m’ont informé </w:t>
      </w:r>
      <w:r w:rsidR="000D2B56">
        <w:rPr>
          <w:lang w:eastAsia="fr-FR"/>
        </w:rPr>
        <w:t xml:space="preserve">de </w:t>
      </w:r>
      <w:r w:rsidR="00661D42">
        <w:rPr>
          <w:lang w:eastAsia="fr-FR"/>
        </w:rPr>
        <w:t>supprimer les caractères spéciaux qui apparaissent</w:t>
      </w:r>
      <w:r w:rsidR="00080070">
        <w:rPr>
          <w:lang w:eastAsia="fr-FR"/>
        </w:rPr>
        <w:t>.</w:t>
      </w:r>
    </w:p>
    <w:p w14:paraId="7E6E5F7B" w14:textId="33015787" w:rsidR="00FE13B4" w:rsidRDefault="00FE13B4" w:rsidP="0013710B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M. Bendit a montré</w:t>
      </w:r>
      <w:r w:rsidR="00C0341B">
        <w:rPr>
          <w:lang w:eastAsia="fr-FR"/>
        </w:rPr>
        <w:t xml:space="preserve"> la documentation et le journal de travail du projet</w:t>
      </w:r>
      <w:r w:rsidR="00C33FC2">
        <w:rPr>
          <w:lang w:eastAsia="fr-FR"/>
        </w:rPr>
        <w:t xml:space="preserve"> ainsi que l</w:t>
      </w:r>
      <w:r w:rsidR="00B62464">
        <w:rPr>
          <w:lang w:eastAsia="fr-FR"/>
        </w:rPr>
        <w:t>e planning avec Gantt</w:t>
      </w:r>
      <w:r w:rsidR="00717A57">
        <w:rPr>
          <w:lang w:eastAsia="fr-FR"/>
        </w:rPr>
        <w:t xml:space="preserve"> Project</w:t>
      </w:r>
      <w:r w:rsidR="00C0341B">
        <w:rPr>
          <w:lang w:eastAsia="fr-FR"/>
        </w:rPr>
        <w:t>.</w:t>
      </w:r>
    </w:p>
    <w:p w14:paraId="69A9CC45" w14:textId="47B97F9B" w:rsidR="00392FE9" w:rsidRPr="00231344" w:rsidRDefault="00392FE9" w:rsidP="00392FE9">
      <w:pPr>
        <w:pStyle w:val="Paragraphedeliste"/>
        <w:numPr>
          <w:ilvl w:val="0"/>
          <w:numId w:val="16"/>
        </w:numPr>
        <w:spacing w:line="276" w:lineRule="auto"/>
        <w:rPr>
          <w:lang w:eastAsia="fr-FR"/>
        </w:rPr>
      </w:pPr>
      <w:r>
        <w:rPr>
          <w:lang w:eastAsia="fr-FR"/>
        </w:rPr>
        <w:t xml:space="preserve">La séance s’est terminée par la planification </w:t>
      </w:r>
      <w:r>
        <w:rPr>
          <w:lang w:eastAsia="fr-FR"/>
        </w:rPr>
        <w:t>de la défense du TPI</w:t>
      </w:r>
      <w:r>
        <w:rPr>
          <w:lang w:eastAsia="fr-FR"/>
        </w:rPr>
        <w:t xml:space="preserve"> (23 </w:t>
      </w:r>
      <w:r>
        <w:rPr>
          <w:lang w:eastAsia="fr-FR"/>
        </w:rPr>
        <w:t>mai</w:t>
      </w:r>
      <w:r>
        <w:rPr>
          <w:lang w:eastAsia="fr-FR"/>
        </w:rPr>
        <w:t xml:space="preserve"> 2022) </w:t>
      </w:r>
      <w:r>
        <w:rPr>
          <w:lang w:eastAsia="fr-FR"/>
        </w:rPr>
        <w:t xml:space="preserve">à </w:t>
      </w:r>
      <w:r w:rsidR="002A6E1D">
        <w:rPr>
          <w:lang w:eastAsia="fr-FR"/>
        </w:rPr>
        <w:t>9 heure</w:t>
      </w:r>
      <w:r w:rsidR="00050C76">
        <w:rPr>
          <w:lang w:eastAsia="fr-FR"/>
        </w:rPr>
        <w:t>.</w:t>
      </w:r>
    </w:p>
    <w:p w14:paraId="142F1588" w14:textId="6D59C3E4" w:rsidR="00F34A60" w:rsidRDefault="00F34A60" w:rsidP="00F34A60">
      <w:pPr>
        <w:rPr>
          <w:lang w:eastAsia="fr-FR"/>
        </w:rPr>
      </w:pPr>
    </w:p>
    <w:p w14:paraId="27BCF897" w14:textId="17998EF3" w:rsidR="00F34A60" w:rsidRDefault="00F34A60" w:rsidP="00F34A60">
      <w:pPr>
        <w:rPr>
          <w:lang w:eastAsia="fr-FR"/>
        </w:rPr>
      </w:pPr>
    </w:p>
    <w:p w14:paraId="12E717E5" w14:textId="77777777" w:rsidR="00DC20B0" w:rsidRDefault="00DC20B0" w:rsidP="00DC20B0">
      <w:pPr>
        <w:pStyle w:val="Titre1"/>
      </w:pPr>
      <w:bookmarkStart w:id="0" w:name="_Toc94702507"/>
      <w:r>
        <w:t>Signatures de validation</w:t>
      </w:r>
      <w:bookmarkEnd w:id="0"/>
    </w:p>
    <w:p w14:paraId="468C563A" w14:textId="77777777" w:rsidR="00DC20B0" w:rsidRDefault="00DC20B0" w:rsidP="00DC20B0">
      <w:pPr>
        <w:rPr>
          <w:lang w:eastAsia="fr-FR"/>
        </w:rPr>
      </w:pPr>
    </w:p>
    <w:p w14:paraId="6BF12996" w14:textId="77777777" w:rsidR="004C474C" w:rsidRDefault="004C474C" w:rsidP="00DC20B0">
      <w:pPr>
        <w:rPr>
          <w:lang w:eastAsia="fr-FR"/>
        </w:rPr>
        <w:sectPr w:rsidR="004C474C" w:rsidSect="001F2290">
          <w:footerReference w:type="first" r:id="rId12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4D99CAE9" w14:textId="77777777" w:rsidR="00DC20B0" w:rsidRDefault="00DC20B0" w:rsidP="00DC20B0">
      <w:pPr>
        <w:rPr>
          <w:lang w:eastAsia="fr-FR"/>
        </w:rPr>
      </w:pPr>
      <w:r>
        <w:rPr>
          <w:lang w:eastAsia="fr-FR"/>
        </w:rPr>
        <w:t>Mandataire :</w:t>
      </w:r>
    </w:p>
    <w:p w14:paraId="200A3865" w14:textId="77777777" w:rsidR="00DC20B0" w:rsidRDefault="00DC20B0" w:rsidP="00DC20B0">
      <w:pPr>
        <w:rPr>
          <w:lang w:eastAsia="fr-FR"/>
        </w:rPr>
      </w:pPr>
    </w:p>
    <w:p w14:paraId="432235CF" w14:textId="77777777" w:rsidR="00DC20B0" w:rsidRDefault="00DC20B0" w:rsidP="00DC20B0">
      <w:pPr>
        <w:rPr>
          <w:lang w:eastAsia="fr-FR"/>
        </w:rPr>
      </w:pPr>
    </w:p>
    <w:p w14:paraId="12772C1B" w14:textId="77777777" w:rsidR="00DC20B0" w:rsidRDefault="00DC20B0" w:rsidP="00DC20B0">
      <w:pPr>
        <w:rPr>
          <w:lang w:eastAsia="fr-FR"/>
        </w:rPr>
      </w:pPr>
    </w:p>
    <w:p w14:paraId="00E3BC7D" w14:textId="77777777" w:rsidR="00DC20B0" w:rsidRPr="002E1F77" w:rsidRDefault="00DC20B0" w:rsidP="00DC20B0">
      <w:pPr>
        <w:pBdr>
          <w:bottom w:val="single" w:sz="6" w:space="1" w:color="auto"/>
        </w:pBdr>
        <w:rPr>
          <w:lang w:eastAsia="fr-FR"/>
        </w:rPr>
      </w:pPr>
      <w:r>
        <w:rPr>
          <w:lang w:eastAsia="fr-FR"/>
        </w:rPr>
        <w:t>Sévan Bendit</w:t>
      </w:r>
    </w:p>
    <w:p w14:paraId="3BC2AF1F" w14:textId="77777777" w:rsidR="00DC20B0" w:rsidRPr="00A14BC1" w:rsidRDefault="00DC20B0" w:rsidP="00DC20B0">
      <w:pPr>
        <w:pStyle w:val="normal2"/>
      </w:pPr>
    </w:p>
    <w:p w14:paraId="36C51C71" w14:textId="77777777" w:rsidR="00DC20B0" w:rsidRPr="00A14BC1" w:rsidRDefault="00DC20B0" w:rsidP="00DC20B0">
      <w:pPr>
        <w:rPr>
          <w:lang w:eastAsia="fr-FR"/>
        </w:rPr>
      </w:pPr>
      <w:r w:rsidRPr="00A14BC1">
        <w:rPr>
          <w:lang w:eastAsia="fr-FR"/>
        </w:rPr>
        <w:t>Superviseur :</w:t>
      </w:r>
    </w:p>
    <w:p w14:paraId="42E0FABC" w14:textId="77777777" w:rsidR="00DC20B0" w:rsidRPr="00A14BC1" w:rsidRDefault="00DC20B0" w:rsidP="00DC20B0">
      <w:pPr>
        <w:rPr>
          <w:lang w:eastAsia="fr-FR"/>
        </w:rPr>
      </w:pPr>
    </w:p>
    <w:p w14:paraId="4BFFD66A" w14:textId="77777777" w:rsidR="00DC20B0" w:rsidRPr="00A14BC1" w:rsidRDefault="00DC20B0" w:rsidP="00DC20B0">
      <w:pPr>
        <w:rPr>
          <w:lang w:eastAsia="fr-FR"/>
        </w:rPr>
      </w:pPr>
    </w:p>
    <w:p w14:paraId="30D16B5D" w14:textId="77777777" w:rsidR="00DC20B0" w:rsidRPr="00A14BC1" w:rsidRDefault="00DC20B0" w:rsidP="00DC20B0">
      <w:pPr>
        <w:rPr>
          <w:lang w:eastAsia="fr-FR"/>
        </w:rPr>
      </w:pPr>
    </w:p>
    <w:p w14:paraId="6EA7ADF5" w14:textId="769BF8ED" w:rsidR="00B66B47" w:rsidRDefault="00DC20B0" w:rsidP="00F66D53">
      <w:pPr>
        <w:pBdr>
          <w:bottom w:val="single" w:sz="6" w:space="1" w:color="auto"/>
        </w:pBdr>
        <w:rPr>
          <w:lang w:eastAsia="fr-FR"/>
        </w:rPr>
      </w:pPr>
      <w:r w:rsidRPr="00DD1ED2">
        <w:rPr>
          <w:lang w:eastAsia="fr-FR"/>
        </w:rPr>
        <w:t>Jérôme Racordon</w:t>
      </w:r>
    </w:p>
    <w:p w14:paraId="5892D398" w14:textId="45D55EAC" w:rsidR="004C474C" w:rsidRDefault="004C474C" w:rsidP="00DC20B0">
      <w:pPr>
        <w:pStyle w:val="normal2"/>
      </w:pPr>
    </w:p>
    <w:p w14:paraId="259DC49A" w14:textId="308C12CD" w:rsidR="000E6407" w:rsidRDefault="000E6407" w:rsidP="00DC20B0">
      <w:pPr>
        <w:pStyle w:val="normal2"/>
      </w:pPr>
    </w:p>
    <w:p w14:paraId="08BA078F" w14:textId="63C0BE8E" w:rsidR="000E6407" w:rsidRDefault="000E6407" w:rsidP="00DC20B0">
      <w:pPr>
        <w:pStyle w:val="normal2"/>
      </w:pPr>
    </w:p>
    <w:p w14:paraId="745B43F8" w14:textId="77446FCA" w:rsidR="000E6407" w:rsidRDefault="000E6407" w:rsidP="00DC20B0">
      <w:pPr>
        <w:pStyle w:val="normal2"/>
      </w:pPr>
    </w:p>
    <w:p w14:paraId="178197EA" w14:textId="61ADA57A" w:rsidR="00385D6A" w:rsidRDefault="00385D6A" w:rsidP="00DC20B0">
      <w:pPr>
        <w:pStyle w:val="normal2"/>
      </w:pPr>
    </w:p>
    <w:p w14:paraId="5DB21F5F" w14:textId="156A687D" w:rsidR="00385D6A" w:rsidRDefault="00385D6A" w:rsidP="00DC20B0">
      <w:pPr>
        <w:pStyle w:val="normal2"/>
      </w:pPr>
    </w:p>
    <w:p w14:paraId="2E37493F" w14:textId="1A01B474" w:rsidR="00385D6A" w:rsidRDefault="00385D6A" w:rsidP="00DC20B0">
      <w:pPr>
        <w:pStyle w:val="normal2"/>
      </w:pPr>
    </w:p>
    <w:p w14:paraId="4E749351" w14:textId="694467B6" w:rsidR="00385D6A" w:rsidRDefault="00385D6A" w:rsidP="00DC20B0">
      <w:pPr>
        <w:pStyle w:val="normal2"/>
      </w:pPr>
    </w:p>
    <w:p w14:paraId="004B906E" w14:textId="6DF0813C" w:rsidR="00385D6A" w:rsidRDefault="00385D6A" w:rsidP="00DC20B0">
      <w:pPr>
        <w:pStyle w:val="normal2"/>
      </w:pPr>
    </w:p>
    <w:p w14:paraId="3E9ABA42" w14:textId="77777777" w:rsidR="00385D6A" w:rsidRDefault="00385D6A" w:rsidP="00DC20B0">
      <w:pPr>
        <w:pStyle w:val="normal2"/>
      </w:pPr>
    </w:p>
    <w:p w14:paraId="37953631" w14:textId="724CD99A" w:rsidR="0024692D" w:rsidRDefault="0024692D" w:rsidP="00DC20B0">
      <w:pPr>
        <w:pStyle w:val="normal2"/>
      </w:pPr>
    </w:p>
    <w:p w14:paraId="0944E70E" w14:textId="3360AC2C" w:rsidR="0024692D" w:rsidRDefault="0024692D" w:rsidP="00DC20B0">
      <w:pPr>
        <w:pStyle w:val="normal2"/>
      </w:pPr>
    </w:p>
    <w:p w14:paraId="1EB9F4A5" w14:textId="77777777" w:rsidR="0024692D" w:rsidRDefault="0024692D" w:rsidP="00DC20B0">
      <w:pPr>
        <w:pStyle w:val="normal2"/>
      </w:pPr>
    </w:p>
    <w:p w14:paraId="70C789CF" w14:textId="77777777" w:rsidR="00DC20B0" w:rsidRPr="00A14BC1" w:rsidRDefault="00DC20B0" w:rsidP="00DC20B0">
      <w:pPr>
        <w:rPr>
          <w:lang w:eastAsia="fr-FR"/>
        </w:rPr>
      </w:pPr>
      <w:r>
        <w:rPr>
          <w:lang w:eastAsia="fr-FR"/>
        </w:rPr>
        <w:t>Expert :</w:t>
      </w:r>
    </w:p>
    <w:p w14:paraId="31FECB14" w14:textId="77777777" w:rsidR="00DC20B0" w:rsidRPr="00A14BC1" w:rsidRDefault="00DC20B0" w:rsidP="00DC20B0">
      <w:pPr>
        <w:rPr>
          <w:lang w:eastAsia="fr-FR"/>
        </w:rPr>
      </w:pPr>
    </w:p>
    <w:p w14:paraId="16C181EE" w14:textId="77777777" w:rsidR="00DC20B0" w:rsidRPr="00A14BC1" w:rsidRDefault="00DC20B0" w:rsidP="00DC20B0">
      <w:pPr>
        <w:rPr>
          <w:lang w:eastAsia="fr-FR"/>
        </w:rPr>
      </w:pPr>
    </w:p>
    <w:p w14:paraId="18A23BC3" w14:textId="77777777" w:rsidR="00DC20B0" w:rsidRPr="00A14BC1" w:rsidRDefault="00DC20B0" w:rsidP="00DC20B0">
      <w:pPr>
        <w:rPr>
          <w:lang w:eastAsia="fr-FR"/>
        </w:rPr>
      </w:pPr>
    </w:p>
    <w:p w14:paraId="22DB7970" w14:textId="77777777" w:rsidR="00DC20B0" w:rsidRPr="00A14BC1" w:rsidRDefault="00DC20B0" w:rsidP="00DC20B0">
      <w:pPr>
        <w:pBdr>
          <w:bottom w:val="single" w:sz="6" w:space="1" w:color="auto"/>
        </w:pBdr>
        <w:rPr>
          <w:lang w:eastAsia="fr-FR"/>
        </w:rPr>
      </w:pPr>
      <w:r>
        <w:rPr>
          <w:lang w:eastAsia="fr-FR"/>
        </w:rPr>
        <w:t>Félicien</w:t>
      </w:r>
      <w:r w:rsidRPr="00A14BC1">
        <w:rPr>
          <w:lang w:eastAsia="fr-FR"/>
        </w:rPr>
        <w:t xml:space="preserve"> </w:t>
      </w:r>
      <w:r>
        <w:rPr>
          <w:lang w:eastAsia="fr-FR"/>
        </w:rPr>
        <w:t>Charmillot</w:t>
      </w:r>
    </w:p>
    <w:p w14:paraId="58CE901C" w14:textId="77777777" w:rsidR="00DC20B0" w:rsidRPr="00A14BC1" w:rsidRDefault="00DC20B0" w:rsidP="00DC20B0">
      <w:pPr>
        <w:pStyle w:val="normal2"/>
      </w:pPr>
    </w:p>
    <w:p w14:paraId="077B5486" w14:textId="77777777" w:rsidR="00DC20B0" w:rsidRPr="00A14BC1" w:rsidRDefault="00DC20B0" w:rsidP="00DC20B0">
      <w:pPr>
        <w:rPr>
          <w:lang w:eastAsia="fr-FR"/>
        </w:rPr>
      </w:pPr>
      <w:r>
        <w:rPr>
          <w:lang w:eastAsia="fr-FR"/>
        </w:rPr>
        <w:t>Expert :</w:t>
      </w:r>
    </w:p>
    <w:p w14:paraId="21663DB2" w14:textId="77777777" w:rsidR="00DC20B0" w:rsidRPr="00A14BC1" w:rsidRDefault="00DC20B0" w:rsidP="00DC20B0">
      <w:pPr>
        <w:rPr>
          <w:lang w:eastAsia="fr-FR"/>
        </w:rPr>
      </w:pPr>
    </w:p>
    <w:p w14:paraId="6A59A529" w14:textId="77777777" w:rsidR="00DC20B0" w:rsidRDefault="00DC20B0" w:rsidP="00DC20B0">
      <w:pPr>
        <w:rPr>
          <w:lang w:eastAsia="fr-FR"/>
        </w:rPr>
      </w:pPr>
    </w:p>
    <w:p w14:paraId="0C220B63" w14:textId="77777777" w:rsidR="00DC20B0" w:rsidRPr="00A14BC1" w:rsidRDefault="00DC20B0" w:rsidP="00DC20B0">
      <w:pPr>
        <w:rPr>
          <w:lang w:eastAsia="fr-FR"/>
        </w:rPr>
      </w:pPr>
    </w:p>
    <w:p w14:paraId="111B8140" w14:textId="77777777" w:rsidR="00DC20B0" w:rsidRPr="00A14BC1" w:rsidRDefault="00DC20B0" w:rsidP="00DC20B0">
      <w:pPr>
        <w:pBdr>
          <w:bottom w:val="single" w:sz="6" w:space="1" w:color="auto"/>
        </w:pBdr>
        <w:rPr>
          <w:lang w:eastAsia="fr-FR"/>
        </w:rPr>
      </w:pPr>
      <w:r>
        <w:rPr>
          <w:lang w:eastAsia="fr-FR"/>
        </w:rPr>
        <w:t>Christophe</w:t>
      </w:r>
      <w:r w:rsidRPr="00A14BC1">
        <w:rPr>
          <w:lang w:eastAsia="fr-FR"/>
        </w:rPr>
        <w:t xml:space="preserve"> </w:t>
      </w:r>
      <w:r>
        <w:rPr>
          <w:lang w:eastAsia="fr-FR"/>
        </w:rPr>
        <w:t>Chevalier</w:t>
      </w:r>
    </w:p>
    <w:p w14:paraId="790DCECD" w14:textId="21C3761A" w:rsidR="00F34A60" w:rsidRDefault="00F34A60" w:rsidP="00F34A60">
      <w:pPr>
        <w:rPr>
          <w:lang w:eastAsia="fr-FR"/>
        </w:rPr>
      </w:pPr>
    </w:p>
    <w:p w14:paraId="62967F03" w14:textId="42937F70" w:rsidR="00F34A60" w:rsidRDefault="00F34A60" w:rsidP="00F34A60">
      <w:pPr>
        <w:rPr>
          <w:lang w:eastAsia="fr-FR"/>
        </w:rPr>
      </w:pPr>
    </w:p>
    <w:p w14:paraId="2F8CD45D" w14:textId="77777777" w:rsidR="00F34A60" w:rsidRDefault="00F34A60" w:rsidP="00F34A60">
      <w:pPr>
        <w:rPr>
          <w:lang w:eastAsia="fr-FR"/>
        </w:rPr>
      </w:pPr>
    </w:p>
    <w:sectPr w:rsidR="00F34A60" w:rsidSect="004C474C">
      <w:type w:val="continuous"/>
      <w:pgSz w:w="11906" w:h="16838"/>
      <w:pgMar w:top="1134" w:right="1134" w:bottom="1134" w:left="1134" w:header="709" w:footer="709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58063" w14:textId="77777777" w:rsidR="00DD6D14" w:rsidRDefault="00DD6D14" w:rsidP="008D0E12">
      <w:r>
        <w:separator/>
      </w:r>
    </w:p>
  </w:endnote>
  <w:endnote w:type="continuationSeparator" w:id="0">
    <w:p w14:paraId="7058EFFE" w14:textId="77777777" w:rsidR="00DD6D14" w:rsidRDefault="00DD6D14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864564"/>
      <w:docPartObj>
        <w:docPartGallery w:val="Page Numbers (Bottom of Page)"/>
        <w:docPartUnique/>
      </w:docPartObj>
    </w:sdtPr>
    <w:sdtEndPr/>
    <w:sdtContent>
      <w:p w14:paraId="7515DD1A" w14:textId="5101B750" w:rsidR="00577EF0" w:rsidRDefault="00577EF0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DB6FF90" wp14:editId="1BB00318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A23414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2D01FBC" w14:textId="4AF5C134" w:rsidR="00577EF0" w:rsidRDefault="00577EF0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13B6540" w14:textId="77777777" w:rsidR="004C474C" w:rsidRDefault="004C47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2AAF9" w14:textId="77777777" w:rsidR="00DD6D14" w:rsidRDefault="00DD6D14" w:rsidP="008D0E12">
      <w:r>
        <w:separator/>
      </w:r>
    </w:p>
  </w:footnote>
  <w:footnote w:type="continuationSeparator" w:id="0">
    <w:p w14:paraId="299E6CA1" w14:textId="77777777" w:rsidR="00DD6D14" w:rsidRDefault="00DD6D14" w:rsidP="008D0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53E"/>
    <w:multiLevelType w:val="hybridMultilevel"/>
    <w:tmpl w:val="CD48F9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46B77"/>
    <w:multiLevelType w:val="hybridMultilevel"/>
    <w:tmpl w:val="4B2C51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A7FAC"/>
    <w:multiLevelType w:val="hybridMultilevel"/>
    <w:tmpl w:val="784A42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14DF"/>
    <w:multiLevelType w:val="hybridMultilevel"/>
    <w:tmpl w:val="A5FC2D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DE1"/>
    <w:multiLevelType w:val="hybridMultilevel"/>
    <w:tmpl w:val="0F78B9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A3007"/>
    <w:multiLevelType w:val="hybridMultilevel"/>
    <w:tmpl w:val="555C1F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018BC"/>
    <w:multiLevelType w:val="hybridMultilevel"/>
    <w:tmpl w:val="2D905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CDA5BD6"/>
    <w:multiLevelType w:val="hybridMultilevel"/>
    <w:tmpl w:val="CDE669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031159">
    <w:abstractNumId w:val="9"/>
  </w:num>
  <w:num w:numId="2" w16cid:durableId="1239511970">
    <w:abstractNumId w:val="10"/>
  </w:num>
  <w:num w:numId="3" w16cid:durableId="2030065658">
    <w:abstractNumId w:val="6"/>
  </w:num>
  <w:num w:numId="4" w16cid:durableId="937639621">
    <w:abstractNumId w:val="10"/>
  </w:num>
  <w:num w:numId="5" w16cid:durableId="1628778353">
    <w:abstractNumId w:val="10"/>
  </w:num>
  <w:num w:numId="6" w16cid:durableId="1120563679">
    <w:abstractNumId w:val="8"/>
  </w:num>
  <w:num w:numId="7" w16cid:durableId="44473755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1571299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1370568">
    <w:abstractNumId w:val="0"/>
  </w:num>
  <w:num w:numId="10" w16cid:durableId="165170109">
    <w:abstractNumId w:val="4"/>
  </w:num>
  <w:num w:numId="11" w16cid:durableId="1993756964">
    <w:abstractNumId w:val="2"/>
  </w:num>
  <w:num w:numId="12" w16cid:durableId="319847409">
    <w:abstractNumId w:val="11"/>
  </w:num>
  <w:num w:numId="13" w16cid:durableId="2053531693">
    <w:abstractNumId w:val="5"/>
  </w:num>
  <w:num w:numId="14" w16cid:durableId="1233353731">
    <w:abstractNumId w:val="7"/>
  </w:num>
  <w:num w:numId="15" w16cid:durableId="2103448806">
    <w:abstractNumId w:val="3"/>
  </w:num>
  <w:num w:numId="16" w16cid:durableId="2087074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0A"/>
    <w:rsid w:val="00003E98"/>
    <w:rsid w:val="00005CC9"/>
    <w:rsid w:val="0000613A"/>
    <w:rsid w:val="00023F03"/>
    <w:rsid w:val="00030AEF"/>
    <w:rsid w:val="00033676"/>
    <w:rsid w:val="00040249"/>
    <w:rsid w:val="00042376"/>
    <w:rsid w:val="000470AC"/>
    <w:rsid w:val="00047748"/>
    <w:rsid w:val="00047909"/>
    <w:rsid w:val="00050C76"/>
    <w:rsid w:val="00050C79"/>
    <w:rsid w:val="000527E7"/>
    <w:rsid w:val="000565A3"/>
    <w:rsid w:val="000615E4"/>
    <w:rsid w:val="00061C80"/>
    <w:rsid w:val="0006529B"/>
    <w:rsid w:val="000723BB"/>
    <w:rsid w:val="00073044"/>
    <w:rsid w:val="00075D32"/>
    <w:rsid w:val="00076B22"/>
    <w:rsid w:val="00077F9F"/>
    <w:rsid w:val="00080070"/>
    <w:rsid w:val="00083155"/>
    <w:rsid w:val="000936FB"/>
    <w:rsid w:val="000A0F90"/>
    <w:rsid w:val="000A13FD"/>
    <w:rsid w:val="000A20A2"/>
    <w:rsid w:val="000A3E69"/>
    <w:rsid w:val="000A3ED8"/>
    <w:rsid w:val="000A4A4C"/>
    <w:rsid w:val="000B124F"/>
    <w:rsid w:val="000B6E19"/>
    <w:rsid w:val="000C11F2"/>
    <w:rsid w:val="000C3379"/>
    <w:rsid w:val="000C46C9"/>
    <w:rsid w:val="000C529C"/>
    <w:rsid w:val="000D0027"/>
    <w:rsid w:val="000D0E8F"/>
    <w:rsid w:val="000D2706"/>
    <w:rsid w:val="000D2B56"/>
    <w:rsid w:val="000D5A7E"/>
    <w:rsid w:val="000D64AB"/>
    <w:rsid w:val="000E2550"/>
    <w:rsid w:val="000E630D"/>
    <w:rsid w:val="000E6407"/>
    <w:rsid w:val="000F55BF"/>
    <w:rsid w:val="00101422"/>
    <w:rsid w:val="001015A4"/>
    <w:rsid w:val="00110E5C"/>
    <w:rsid w:val="00111E06"/>
    <w:rsid w:val="00111FBC"/>
    <w:rsid w:val="0011525A"/>
    <w:rsid w:val="0011609B"/>
    <w:rsid w:val="00121E5A"/>
    <w:rsid w:val="00127BAC"/>
    <w:rsid w:val="00130DA7"/>
    <w:rsid w:val="00130F75"/>
    <w:rsid w:val="00134CF3"/>
    <w:rsid w:val="00135444"/>
    <w:rsid w:val="0013710B"/>
    <w:rsid w:val="00137509"/>
    <w:rsid w:val="001421FA"/>
    <w:rsid w:val="001466D3"/>
    <w:rsid w:val="00150534"/>
    <w:rsid w:val="00151552"/>
    <w:rsid w:val="0015698D"/>
    <w:rsid w:val="0016095A"/>
    <w:rsid w:val="00161EF7"/>
    <w:rsid w:val="0016405C"/>
    <w:rsid w:val="00164922"/>
    <w:rsid w:val="00167D49"/>
    <w:rsid w:val="00186ED1"/>
    <w:rsid w:val="001935ED"/>
    <w:rsid w:val="001965FB"/>
    <w:rsid w:val="00197822"/>
    <w:rsid w:val="001A7F9E"/>
    <w:rsid w:val="001B0399"/>
    <w:rsid w:val="001B27F5"/>
    <w:rsid w:val="001B2D2F"/>
    <w:rsid w:val="001B3AD3"/>
    <w:rsid w:val="001B4F02"/>
    <w:rsid w:val="001C2E97"/>
    <w:rsid w:val="001C4F87"/>
    <w:rsid w:val="001D2D2E"/>
    <w:rsid w:val="001E2A77"/>
    <w:rsid w:val="001E5936"/>
    <w:rsid w:val="001F0434"/>
    <w:rsid w:val="001F2290"/>
    <w:rsid w:val="001F4DAF"/>
    <w:rsid w:val="001F5E31"/>
    <w:rsid w:val="00200360"/>
    <w:rsid w:val="00201C3A"/>
    <w:rsid w:val="00202C66"/>
    <w:rsid w:val="00211113"/>
    <w:rsid w:val="00211C08"/>
    <w:rsid w:val="0021246E"/>
    <w:rsid w:val="00215C6E"/>
    <w:rsid w:val="00215ECE"/>
    <w:rsid w:val="00215F15"/>
    <w:rsid w:val="00222606"/>
    <w:rsid w:val="0022633A"/>
    <w:rsid w:val="00231344"/>
    <w:rsid w:val="00231C25"/>
    <w:rsid w:val="00240A88"/>
    <w:rsid w:val="0024692D"/>
    <w:rsid w:val="002477E3"/>
    <w:rsid w:val="00251105"/>
    <w:rsid w:val="00254F07"/>
    <w:rsid w:val="002776E4"/>
    <w:rsid w:val="0028110E"/>
    <w:rsid w:val="002818DB"/>
    <w:rsid w:val="002824B1"/>
    <w:rsid w:val="00287EA6"/>
    <w:rsid w:val="00290D61"/>
    <w:rsid w:val="00292E90"/>
    <w:rsid w:val="002A3E52"/>
    <w:rsid w:val="002A5748"/>
    <w:rsid w:val="002A6E1D"/>
    <w:rsid w:val="002B661E"/>
    <w:rsid w:val="002B687F"/>
    <w:rsid w:val="002C030C"/>
    <w:rsid w:val="002D002D"/>
    <w:rsid w:val="002D1B0F"/>
    <w:rsid w:val="002D4C14"/>
    <w:rsid w:val="002D5A95"/>
    <w:rsid w:val="002D6FDD"/>
    <w:rsid w:val="002D759F"/>
    <w:rsid w:val="002E1400"/>
    <w:rsid w:val="002E1F77"/>
    <w:rsid w:val="002F448D"/>
    <w:rsid w:val="00310EAD"/>
    <w:rsid w:val="00317090"/>
    <w:rsid w:val="00320B3D"/>
    <w:rsid w:val="00321010"/>
    <w:rsid w:val="003211DC"/>
    <w:rsid w:val="003340C7"/>
    <w:rsid w:val="00335B16"/>
    <w:rsid w:val="003403EC"/>
    <w:rsid w:val="00346325"/>
    <w:rsid w:val="00346D72"/>
    <w:rsid w:val="00352E8D"/>
    <w:rsid w:val="0035379B"/>
    <w:rsid w:val="003545FB"/>
    <w:rsid w:val="00362C2B"/>
    <w:rsid w:val="0037638A"/>
    <w:rsid w:val="00385C2E"/>
    <w:rsid w:val="00385D6A"/>
    <w:rsid w:val="00390A64"/>
    <w:rsid w:val="003918E0"/>
    <w:rsid w:val="00392FE9"/>
    <w:rsid w:val="00394594"/>
    <w:rsid w:val="00395DEC"/>
    <w:rsid w:val="003A561D"/>
    <w:rsid w:val="003A598A"/>
    <w:rsid w:val="003B1132"/>
    <w:rsid w:val="003C22C8"/>
    <w:rsid w:val="003C70BD"/>
    <w:rsid w:val="003D1DFD"/>
    <w:rsid w:val="003D686E"/>
    <w:rsid w:val="003D7C87"/>
    <w:rsid w:val="003E6E52"/>
    <w:rsid w:val="003E7F18"/>
    <w:rsid w:val="0040391D"/>
    <w:rsid w:val="0040488D"/>
    <w:rsid w:val="00415A1B"/>
    <w:rsid w:val="004276DF"/>
    <w:rsid w:val="00430651"/>
    <w:rsid w:val="00430D13"/>
    <w:rsid w:val="00431849"/>
    <w:rsid w:val="0043331C"/>
    <w:rsid w:val="00442441"/>
    <w:rsid w:val="00447EDC"/>
    <w:rsid w:val="0045290D"/>
    <w:rsid w:val="00465A18"/>
    <w:rsid w:val="0048365F"/>
    <w:rsid w:val="00483D5C"/>
    <w:rsid w:val="0048495B"/>
    <w:rsid w:val="0049051B"/>
    <w:rsid w:val="0049320C"/>
    <w:rsid w:val="00493FD5"/>
    <w:rsid w:val="00497935"/>
    <w:rsid w:val="004A0D87"/>
    <w:rsid w:val="004A417E"/>
    <w:rsid w:val="004A70CF"/>
    <w:rsid w:val="004B0A18"/>
    <w:rsid w:val="004B122E"/>
    <w:rsid w:val="004B2522"/>
    <w:rsid w:val="004B7AE8"/>
    <w:rsid w:val="004C269C"/>
    <w:rsid w:val="004C3939"/>
    <w:rsid w:val="004C474C"/>
    <w:rsid w:val="004D0A2A"/>
    <w:rsid w:val="004D112C"/>
    <w:rsid w:val="004D1F4E"/>
    <w:rsid w:val="004D25D8"/>
    <w:rsid w:val="004D4125"/>
    <w:rsid w:val="004E1B67"/>
    <w:rsid w:val="004E4290"/>
    <w:rsid w:val="004E5141"/>
    <w:rsid w:val="004E63BD"/>
    <w:rsid w:val="004E6B4A"/>
    <w:rsid w:val="004F1041"/>
    <w:rsid w:val="004F11BA"/>
    <w:rsid w:val="004F37FA"/>
    <w:rsid w:val="004F3E8B"/>
    <w:rsid w:val="0050061F"/>
    <w:rsid w:val="00506E40"/>
    <w:rsid w:val="00513319"/>
    <w:rsid w:val="005152EE"/>
    <w:rsid w:val="005240A6"/>
    <w:rsid w:val="00525504"/>
    <w:rsid w:val="0052720A"/>
    <w:rsid w:val="005410BF"/>
    <w:rsid w:val="00544518"/>
    <w:rsid w:val="00563360"/>
    <w:rsid w:val="00563E07"/>
    <w:rsid w:val="00567C7D"/>
    <w:rsid w:val="00572E3E"/>
    <w:rsid w:val="00573290"/>
    <w:rsid w:val="0057500C"/>
    <w:rsid w:val="00577EF0"/>
    <w:rsid w:val="0058699D"/>
    <w:rsid w:val="00592FFD"/>
    <w:rsid w:val="0059420C"/>
    <w:rsid w:val="005A0CD4"/>
    <w:rsid w:val="005A189B"/>
    <w:rsid w:val="005A24EA"/>
    <w:rsid w:val="005A37EE"/>
    <w:rsid w:val="005A3AC3"/>
    <w:rsid w:val="005B52B3"/>
    <w:rsid w:val="005C4B6E"/>
    <w:rsid w:val="005C5D88"/>
    <w:rsid w:val="005D14EE"/>
    <w:rsid w:val="005D2279"/>
    <w:rsid w:val="005E4941"/>
    <w:rsid w:val="005E689A"/>
    <w:rsid w:val="005F0591"/>
    <w:rsid w:val="005F5C48"/>
    <w:rsid w:val="005F74F3"/>
    <w:rsid w:val="006035A8"/>
    <w:rsid w:val="00604316"/>
    <w:rsid w:val="006135D6"/>
    <w:rsid w:val="00626BA1"/>
    <w:rsid w:val="00632AF6"/>
    <w:rsid w:val="00634A4C"/>
    <w:rsid w:val="006374BD"/>
    <w:rsid w:val="00643774"/>
    <w:rsid w:val="00646DDD"/>
    <w:rsid w:val="006474F6"/>
    <w:rsid w:val="00651C8E"/>
    <w:rsid w:val="00661D42"/>
    <w:rsid w:val="006622A4"/>
    <w:rsid w:val="006661D0"/>
    <w:rsid w:val="006662D6"/>
    <w:rsid w:val="00667801"/>
    <w:rsid w:val="006729B6"/>
    <w:rsid w:val="00673C55"/>
    <w:rsid w:val="00675D5C"/>
    <w:rsid w:val="006901BC"/>
    <w:rsid w:val="00690E00"/>
    <w:rsid w:val="00691A3F"/>
    <w:rsid w:val="00693A69"/>
    <w:rsid w:val="006A09B6"/>
    <w:rsid w:val="006A0F35"/>
    <w:rsid w:val="006A423C"/>
    <w:rsid w:val="006B0571"/>
    <w:rsid w:val="006B2E44"/>
    <w:rsid w:val="006C60D9"/>
    <w:rsid w:val="006D035B"/>
    <w:rsid w:val="006D596B"/>
    <w:rsid w:val="006D5DBF"/>
    <w:rsid w:val="006D6440"/>
    <w:rsid w:val="006E0FF3"/>
    <w:rsid w:val="006E242B"/>
    <w:rsid w:val="006E63CE"/>
    <w:rsid w:val="006F5F5B"/>
    <w:rsid w:val="006F66E7"/>
    <w:rsid w:val="006F6EFF"/>
    <w:rsid w:val="00701FE4"/>
    <w:rsid w:val="007021F8"/>
    <w:rsid w:val="00703302"/>
    <w:rsid w:val="00707615"/>
    <w:rsid w:val="00714A52"/>
    <w:rsid w:val="0071679C"/>
    <w:rsid w:val="00717A57"/>
    <w:rsid w:val="00724911"/>
    <w:rsid w:val="00726D99"/>
    <w:rsid w:val="00732E68"/>
    <w:rsid w:val="00733C45"/>
    <w:rsid w:val="00746BF3"/>
    <w:rsid w:val="00747CC8"/>
    <w:rsid w:val="0075088B"/>
    <w:rsid w:val="007542C6"/>
    <w:rsid w:val="007545AB"/>
    <w:rsid w:val="00763894"/>
    <w:rsid w:val="00764994"/>
    <w:rsid w:val="00770F70"/>
    <w:rsid w:val="0077390E"/>
    <w:rsid w:val="00776D5A"/>
    <w:rsid w:val="00783D3E"/>
    <w:rsid w:val="0078538B"/>
    <w:rsid w:val="00786C93"/>
    <w:rsid w:val="00787904"/>
    <w:rsid w:val="00796354"/>
    <w:rsid w:val="00796EF9"/>
    <w:rsid w:val="007A3AF1"/>
    <w:rsid w:val="007B1663"/>
    <w:rsid w:val="007B1944"/>
    <w:rsid w:val="007B19B0"/>
    <w:rsid w:val="007B4201"/>
    <w:rsid w:val="007B5F9E"/>
    <w:rsid w:val="007B6F0D"/>
    <w:rsid w:val="007C0B8E"/>
    <w:rsid w:val="007C7726"/>
    <w:rsid w:val="007D072B"/>
    <w:rsid w:val="007E16BB"/>
    <w:rsid w:val="007E2176"/>
    <w:rsid w:val="007E28A0"/>
    <w:rsid w:val="007E318C"/>
    <w:rsid w:val="007F789D"/>
    <w:rsid w:val="00804E71"/>
    <w:rsid w:val="00812A21"/>
    <w:rsid w:val="00817F74"/>
    <w:rsid w:val="00830274"/>
    <w:rsid w:val="00836406"/>
    <w:rsid w:val="00836BF3"/>
    <w:rsid w:val="00837D9E"/>
    <w:rsid w:val="00841A37"/>
    <w:rsid w:val="00843CD8"/>
    <w:rsid w:val="0085229E"/>
    <w:rsid w:val="008551BB"/>
    <w:rsid w:val="00857FA2"/>
    <w:rsid w:val="008712CE"/>
    <w:rsid w:val="0087265D"/>
    <w:rsid w:val="008744FE"/>
    <w:rsid w:val="008750C2"/>
    <w:rsid w:val="008800B5"/>
    <w:rsid w:val="008826B2"/>
    <w:rsid w:val="00885A8F"/>
    <w:rsid w:val="00885C1F"/>
    <w:rsid w:val="008913CA"/>
    <w:rsid w:val="008A3B9A"/>
    <w:rsid w:val="008A5A3A"/>
    <w:rsid w:val="008B4B6D"/>
    <w:rsid w:val="008B4ED0"/>
    <w:rsid w:val="008B612A"/>
    <w:rsid w:val="008C1676"/>
    <w:rsid w:val="008C35FB"/>
    <w:rsid w:val="008C64C8"/>
    <w:rsid w:val="008D0712"/>
    <w:rsid w:val="008D0E12"/>
    <w:rsid w:val="008D1366"/>
    <w:rsid w:val="008D2BBB"/>
    <w:rsid w:val="008D2E8C"/>
    <w:rsid w:val="008D40DB"/>
    <w:rsid w:val="008D77E8"/>
    <w:rsid w:val="008E4EA3"/>
    <w:rsid w:val="008F4EA0"/>
    <w:rsid w:val="008F68F4"/>
    <w:rsid w:val="0090753E"/>
    <w:rsid w:val="00907D02"/>
    <w:rsid w:val="00907DC1"/>
    <w:rsid w:val="00912E59"/>
    <w:rsid w:val="00914D1F"/>
    <w:rsid w:val="009170CA"/>
    <w:rsid w:val="0091792C"/>
    <w:rsid w:val="00920C3B"/>
    <w:rsid w:val="00923032"/>
    <w:rsid w:val="00924903"/>
    <w:rsid w:val="00934F7D"/>
    <w:rsid w:val="00945816"/>
    <w:rsid w:val="0094582D"/>
    <w:rsid w:val="00947A92"/>
    <w:rsid w:val="00950BC2"/>
    <w:rsid w:val="00953A61"/>
    <w:rsid w:val="00962913"/>
    <w:rsid w:val="0097517D"/>
    <w:rsid w:val="00983C8C"/>
    <w:rsid w:val="00986650"/>
    <w:rsid w:val="0099021F"/>
    <w:rsid w:val="00990815"/>
    <w:rsid w:val="00991159"/>
    <w:rsid w:val="00994AD2"/>
    <w:rsid w:val="009A0DB2"/>
    <w:rsid w:val="009A4257"/>
    <w:rsid w:val="009B0F0B"/>
    <w:rsid w:val="009B35C0"/>
    <w:rsid w:val="009D7034"/>
    <w:rsid w:val="009F2A81"/>
    <w:rsid w:val="009F5D09"/>
    <w:rsid w:val="00A0016B"/>
    <w:rsid w:val="00A009AA"/>
    <w:rsid w:val="00A00C2D"/>
    <w:rsid w:val="00A14BC1"/>
    <w:rsid w:val="00A166C9"/>
    <w:rsid w:val="00A175BD"/>
    <w:rsid w:val="00A20F9E"/>
    <w:rsid w:val="00A30571"/>
    <w:rsid w:val="00A406A0"/>
    <w:rsid w:val="00A44FBA"/>
    <w:rsid w:val="00A47257"/>
    <w:rsid w:val="00A55F0A"/>
    <w:rsid w:val="00A56A06"/>
    <w:rsid w:val="00A600B9"/>
    <w:rsid w:val="00A67A82"/>
    <w:rsid w:val="00A67E80"/>
    <w:rsid w:val="00A705ED"/>
    <w:rsid w:val="00A72636"/>
    <w:rsid w:val="00A72BAE"/>
    <w:rsid w:val="00A73069"/>
    <w:rsid w:val="00A80876"/>
    <w:rsid w:val="00A86660"/>
    <w:rsid w:val="00A93AFA"/>
    <w:rsid w:val="00AA26FC"/>
    <w:rsid w:val="00AA32FB"/>
    <w:rsid w:val="00AA7EEA"/>
    <w:rsid w:val="00AA7FF6"/>
    <w:rsid w:val="00AB0B7B"/>
    <w:rsid w:val="00AD26F6"/>
    <w:rsid w:val="00AE5F21"/>
    <w:rsid w:val="00AE7A0B"/>
    <w:rsid w:val="00AF352E"/>
    <w:rsid w:val="00AF44FC"/>
    <w:rsid w:val="00AF50F4"/>
    <w:rsid w:val="00B02602"/>
    <w:rsid w:val="00B02AC1"/>
    <w:rsid w:val="00B02BFB"/>
    <w:rsid w:val="00B045F3"/>
    <w:rsid w:val="00B10E8D"/>
    <w:rsid w:val="00B129A7"/>
    <w:rsid w:val="00B150BB"/>
    <w:rsid w:val="00B16581"/>
    <w:rsid w:val="00B21903"/>
    <w:rsid w:val="00B233E9"/>
    <w:rsid w:val="00B25F71"/>
    <w:rsid w:val="00B30DBE"/>
    <w:rsid w:val="00B323F4"/>
    <w:rsid w:val="00B32D01"/>
    <w:rsid w:val="00B34B5A"/>
    <w:rsid w:val="00B34F13"/>
    <w:rsid w:val="00B362ED"/>
    <w:rsid w:val="00B404FB"/>
    <w:rsid w:val="00B40508"/>
    <w:rsid w:val="00B40B86"/>
    <w:rsid w:val="00B448E6"/>
    <w:rsid w:val="00B52505"/>
    <w:rsid w:val="00B550D9"/>
    <w:rsid w:val="00B55319"/>
    <w:rsid w:val="00B55C2F"/>
    <w:rsid w:val="00B5607D"/>
    <w:rsid w:val="00B57DBC"/>
    <w:rsid w:val="00B62464"/>
    <w:rsid w:val="00B66208"/>
    <w:rsid w:val="00B66461"/>
    <w:rsid w:val="00B66B47"/>
    <w:rsid w:val="00B76916"/>
    <w:rsid w:val="00B85276"/>
    <w:rsid w:val="00B864BE"/>
    <w:rsid w:val="00B91DF1"/>
    <w:rsid w:val="00B96F0C"/>
    <w:rsid w:val="00BA04CD"/>
    <w:rsid w:val="00BA100E"/>
    <w:rsid w:val="00BA1FB6"/>
    <w:rsid w:val="00BA4DB7"/>
    <w:rsid w:val="00BB3254"/>
    <w:rsid w:val="00BC6201"/>
    <w:rsid w:val="00BD08BA"/>
    <w:rsid w:val="00BD5540"/>
    <w:rsid w:val="00BE0C0C"/>
    <w:rsid w:val="00BE312C"/>
    <w:rsid w:val="00BE3D42"/>
    <w:rsid w:val="00BE636A"/>
    <w:rsid w:val="00BF1677"/>
    <w:rsid w:val="00BF2304"/>
    <w:rsid w:val="00BF6CBD"/>
    <w:rsid w:val="00BF785B"/>
    <w:rsid w:val="00C033EE"/>
    <w:rsid w:val="00C0341B"/>
    <w:rsid w:val="00C05297"/>
    <w:rsid w:val="00C053A1"/>
    <w:rsid w:val="00C06886"/>
    <w:rsid w:val="00C1184F"/>
    <w:rsid w:val="00C13D0C"/>
    <w:rsid w:val="00C21C99"/>
    <w:rsid w:val="00C25876"/>
    <w:rsid w:val="00C26AA3"/>
    <w:rsid w:val="00C3067E"/>
    <w:rsid w:val="00C33AF1"/>
    <w:rsid w:val="00C33FC2"/>
    <w:rsid w:val="00C362B8"/>
    <w:rsid w:val="00C365F8"/>
    <w:rsid w:val="00C43067"/>
    <w:rsid w:val="00C43119"/>
    <w:rsid w:val="00C441AC"/>
    <w:rsid w:val="00C5126F"/>
    <w:rsid w:val="00C51E68"/>
    <w:rsid w:val="00C5428E"/>
    <w:rsid w:val="00C552BD"/>
    <w:rsid w:val="00C55927"/>
    <w:rsid w:val="00C6489B"/>
    <w:rsid w:val="00C77B07"/>
    <w:rsid w:val="00C86808"/>
    <w:rsid w:val="00C8714B"/>
    <w:rsid w:val="00C940A5"/>
    <w:rsid w:val="00C95CB8"/>
    <w:rsid w:val="00CA5179"/>
    <w:rsid w:val="00CB20F1"/>
    <w:rsid w:val="00CC04AC"/>
    <w:rsid w:val="00CC135C"/>
    <w:rsid w:val="00CC2DFD"/>
    <w:rsid w:val="00CC46D4"/>
    <w:rsid w:val="00CC478D"/>
    <w:rsid w:val="00CC49E9"/>
    <w:rsid w:val="00CC5925"/>
    <w:rsid w:val="00CC5C9B"/>
    <w:rsid w:val="00CC6CEF"/>
    <w:rsid w:val="00CD5299"/>
    <w:rsid w:val="00CD53DB"/>
    <w:rsid w:val="00CD5726"/>
    <w:rsid w:val="00CE10BE"/>
    <w:rsid w:val="00CE58C1"/>
    <w:rsid w:val="00CF1866"/>
    <w:rsid w:val="00CF379D"/>
    <w:rsid w:val="00CF45EF"/>
    <w:rsid w:val="00CF51A9"/>
    <w:rsid w:val="00D22CC2"/>
    <w:rsid w:val="00D32A10"/>
    <w:rsid w:val="00D32F01"/>
    <w:rsid w:val="00D37E92"/>
    <w:rsid w:val="00D511F3"/>
    <w:rsid w:val="00D553C8"/>
    <w:rsid w:val="00D713EA"/>
    <w:rsid w:val="00D770B5"/>
    <w:rsid w:val="00D861F7"/>
    <w:rsid w:val="00D86517"/>
    <w:rsid w:val="00D97449"/>
    <w:rsid w:val="00DA24F9"/>
    <w:rsid w:val="00DB1633"/>
    <w:rsid w:val="00DB3C93"/>
    <w:rsid w:val="00DB733A"/>
    <w:rsid w:val="00DC0225"/>
    <w:rsid w:val="00DC0E38"/>
    <w:rsid w:val="00DC20B0"/>
    <w:rsid w:val="00DC6D00"/>
    <w:rsid w:val="00DC7422"/>
    <w:rsid w:val="00DD1AED"/>
    <w:rsid w:val="00DD1ED2"/>
    <w:rsid w:val="00DD4BF4"/>
    <w:rsid w:val="00DD6D14"/>
    <w:rsid w:val="00DE04AA"/>
    <w:rsid w:val="00DE1355"/>
    <w:rsid w:val="00DE3E5F"/>
    <w:rsid w:val="00DE5B74"/>
    <w:rsid w:val="00DE646E"/>
    <w:rsid w:val="00DE6F46"/>
    <w:rsid w:val="00DF18A8"/>
    <w:rsid w:val="00DF1946"/>
    <w:rsid w:val="00DF5F0B"/>
    <w:rsid w:val="00E03F50"/>
    <w:rsid w:val="00E12C25"/>
    <w:rsid w:val="00E136E0"/>
    <w:rsid w:val="00E20432"/>
    <w:rsid w:val="00E2452F"/>
    <w:rsid w:val="00E264EC"/>
    <w:rsid w:val="00E26F68"/>
    <w:rsid w:val="00E32225"/>
    <w:rsid w:val="00E40F61"/>
    <w:rsid w:val="00E460CB"/>
    <w:rsid w:val="00E4794C"/>
    <w:rsid w:val="00E53204"/>
    <w:rsid w:val="00E53B9C"/>
    <w:rsid w:val="00E6741E"/>
    <w:rsid w:val="00E71085"/>
    <w:rsid w:val="00E8226F"/>
    <w:rsid w:val="00E831E9"/>
    <w:rsid w:val="00E83D30"/>
    <w:rsid w:val="00E91969"/>
    <w:rsid w:val="00E94010"/>
    <w:rsid w:val="00EB7B8A"/>
    <w:rsid w:val="00EB7BF7"/>
    <w:rsid w:val="00EC125A"/>
    <w:rsid w:val="00EC2B25"/>
    <w:rsid w:val="00EC4BAC"/>
    <w:rsid w:val="00EC5B89"/>
    <w:rsid w:val="00ED0981"/>
    <w:rsid w:val="00ED2B80"/>
    <w:rsid w:val="00ED3320"/>
    <w:rsid w:val="00ED5CCE"/>
    <w:rsid w:val="00ED6CDB"/>
    <w:rsid w:val="00EE7C64"/>
    <w:rsid w:val="00EF40DC"/>
    <w:rsid w:val="00EF4D85"/>
    <w:rsid w:val="00F0275D"/>
    <w:rsid w:val="00F0716D"/>
    <w:rsid w:val="00F10ED5"/>
    <w:rsid w:val="00F172C0"/>
    <w:rsid w:val="00F174C4"/>
    <w:rsid w:val="00F2185F"/>
    <w:rsid w:val="00F2240C"/>
    <w:rsid w:val="00F269C9"/>
    <w:rsid w:val="00F33F2E"/>
    <w:rsid w:val="00F34A60"/>
    <w:rsid w:val="00F41C49"/>
    <w:rsid w:val="00F4547F"/>
    <w:rsid w:val="00F50DCA"/>
    <w:rsid w:val="00F51864"/>
    <w:rsid w:val="00F54954"/>
    <w:rsid w:val="00F57C8C"/>
    <w:rsid w:val="00F62A65"/>
    <w:rsid w:val="00F6499A"/>
    <w:rsid w:val="00F66D53"/>
    <w:rsid w:val="00F94535"/>
    <w:rsid w:val="00F94DAB"/>
    <w:rsid w:val="00F97DDE"/>
    <w:rsid w:val="00FA0F8C"/>
    <w:rsid w:val="00FA29DD"/>
    <w:rsid w:val="00FA376C"/>
    <w:rsid w:val="00FA5308"/>
    <w:rsid w:val="00FA565C"/>
    <w:rsid w:val="00FB0B43"/>
    <w:rsid w:val="00FB191C"/>
    <w:rsid w:val="00FB1934"/>
    <w:rsid w:val="00FC3CFB"/>
    <w:rsid w:val="00FC616A"/>
    <w:rsid w:val="00FD0252"/>
    <w:rsid w:val="00FD2C17"/>
    <w:rsid w:val="00FE031B"/>
    <w:rsid w:val="00FE13B4"/>
    <w:rsid w:val="00FE5BC3"/>
    <w:rsid w:val="00FF2EAB"/>
    <w:rsid w:val="00FF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9408B2"/>
  <w15:docId w15:val="{4ACE15E6-30C8-4776-B16F-95736029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C2D"/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1B0399"/>
    <w:pPr>
      <w:keepNext/>
      <w:shd w:val="clear" w:color="auto" w:fill="DC005C"/>
      <w:jc w:val="both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D97449"/>
    <w:pPr>
      <w:keepNext/>
      <w:numPr>
        <w:ilvl w:val="1"/>
        <w:numId w:val="2"/>
      </w:numPr>
      <w:shd w:val="clear" w:color="auto" w:fill="E6E6E6" w:themeFill="background1" w:themeFillShade="E6"/>
      <w:jc w:val="both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0C11F2"/>
    <w:pPr>
      <w:keepNext/>
      <w:numPr>
        <w:ilvl w:val="2"/>
        <w:numId w:val="2"/>
      </w:numPr>
      <w:spacing w:after="120"/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6D5DBF"/>
    <w:pPr>
      <w:keepNext/>
      <w:numPr>
        <w:ilvl w:val="3"/>
        <w:numId w:val="2"/>
      </w:numPr>
      <w:jc w:val="center"/>
      <w:outlineLvl w:val="3"/>
    </w:pPr>
    <w:rPr>
      <w:rFonts w:ascii="Tahoma" w:hAnsi="Tahoma"/>
      <w:b/>
      <w:sz w:val="4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D97449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D97449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0C11F2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6D5DBF"/>
    <w:rPr>
      <w:rFonts w:ascii="Tahoma" w:eastAsia="Times New Roman" w:hAnsi="Tahoma"/>
      <w:b/>
      <w:sz w:val="40"/>
      <w:lang w:eastAsia="fr-FR"/>
    </w:rPr>
  </w:style>
  <w:style w:type="character" w:customStyle="1" w:styleId="Titre5Car">
    <w:name w:val="Titre 5 Car"/>
    <w:link w:val="Titre5"/>
    <w:rsid w:val="006D5DBF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rsid w:val="006D5DBF"/>
    <w:rPr>
      <w:rFonts w:ascii="Tahoma" w:eastAsia="Times New Roman" w:hAnsi="Tahoma"/>
      <w:b/>
      <w:sz w:val="22"/>
      <w:lang w:eastAsia="fr-FR"/>
    </w:rPr>
  </w:style>
  <w:style w:type="character" w:customStyle="1" w:styleId="Titre7Car">
    <w:name w:val="Titre 7 Car"/>
    <w:link w:val="Titre7"/>
    <w:rsid w:val="006D5DBF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rsid w:val="006D5DBF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rsid w:val="006D5DBF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720A"/>
    <w:rPr>
      <w:rFonts w:ascii="Arial" w:eastAsia="Times New Roman" w:hAnsi="Arial"/>
      <w:sz w:val="24"/>
      <w:szCs w:val="24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7449"/>
    <w:pPr>
      <w:keepLines/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9744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7449"/>
    <w:pPr>
      <w:spacing w:after="100"/>
      <w:ind w:left="200"/>
    </w:pPr>
  </w:style>
  <w:style w:type="paragraph" w:customStyle="1" w:styleId="normal2">
    <w:name w:val="normal2"/>
    <w:basedOn w:val="Normal"/>
    <w:link w:val="normal2Car"/>
    <w:qFormat/>
    <w:rsid w:val="00732E68"/>
    <w:pPr>
      <w:spacing w:before="120" w:after="120"/>
    </w:pPr>
    <w:rPr>
      <w:lang w:eastAsia="fr-FR"/>
    </w:rPr>
  </w:style>
  <w:style w:type="character" w:customStyle="1" w:styleId="normal2Car">
    <w:name w:val="normal2 Car"/>
    <w:basedOn w:val="Policepardfaut"/>
    <w:link w:val="normal2"/>
    <w:rsid w:val="00732E68"/>
    <w:rPr>
      <w:rFonts w:ascii="Arial" w:eastAsia="Times New Roman" w:hAnsi="Arial"/>
      <w:szCs w:val="22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E8226F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215F15"/>
    <w:pPr>
      <w:spacing w:after="100"/>
      <w:ind w:left="400"/>
    </w:pPr>
  </w:style>
  <w:style w:type="paragraph" w:styleId="Titre">
    <w:name w:val="Title"/>
    <w:basedOn w:val="Normal"/>
    <w:next w:val="Normal"/>
    <w:link w:val="TitreCar"/>
    <w:uiPriority w:val="10"/>
    <w:qFormat/>
    <w:rsid w:val="00BB32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3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70B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000000" w:themeColor="text1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D770B5"/>
    <w:rPr>
      <w:rFonts w:asciiTheme="minorHAnsi" w:eastAsiaTheme="minorEastAsia" w:hAnsiTheme="minorHAnsi" w:cstheme="minorBidi"/>
      <w:color w:val="000000" w:themeColor="text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hale\Downloads\_EMT-INFX-JP000-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B408E59E67224CB3FAD7907363AECE" ma:contentTypeVersion="12" ma:contentTypeDescription="Crée un document." ma:contentTypeScope="" ma:versionID="6c4dc8dc5aed7b142d9a0a8e6dc842e2">
  <xsd:schema xmlns:xsd="http://www.w3.org/2001/XMLSchema" xmlns:xs="http://www.w3.org/2001/XMLSchema" xmlns:p="http://schemas.microsoft.com/office/2006/metadata/properties" xmlns:ns3="e843f175-5674-4456-abd3-a26efd313ad1" xmlns:ns4="249f5ba9-75fb-4263-9ae3-16e4c537a923" targetNamespace="http://schemas.microsoft.com/office/2006/metadata/properties" ma:root="true" ma:fieldsID="4fb035b04d317a88a04fb88c743859bb" ns3:_="" ns4:_="">
    <xsd:import namespace="e843f175-5674-4456-abd3-a26efd313ad1"/>
    <xsd:import namespace="249f5ba9-75fb-4263-9ae3-16e4c537a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3f175-5674-4456-abd3-a26efd313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f5ba9-75fb-4263-9ae3-16e4c537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FBBB6B-61D9-4C1B-9DC5-181D58BA6D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BAF48F-F50C-42F5-A958-B156A53BAE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B8C6B1-F6F5-4CA1-AAF7-1887D1F050D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09FF57B-360C-4903-87F2-82E71775B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3f175-5674-4456-abd3-a26efd313ad1"/>
    <ds:schemaRef ds:uri="249f5ba9-75fb-4263-9ae3-16e4c537a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_EMT-INFX-JP000-Modèle.dotx</Template>
  <TotalTime>1696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Divtec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TPI - application web gestion des emprunts</dc:subject>
  <dc:creator>Sévan Bendit</dc:creator>
  <cp:keywords/>
  <cp:lastModifiedBy>Bendit Sévan</cp:lastModifiedBy>
  <cp:revision>482</cp:revision>
  <cp:lastPrinted>2022-04-25T09:49:00Z</cp:lastPrinted>
  <dcterms:created xsi:type="dcterms:W3CDTF">2022-01-25T08:00:00Z</dcterms:created>
  <dcterms:modified xsi:type="dcterms:W3CDTF">2022-04-25T09:49:00Z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0x01010018B408E59E67224CB3FAD7907363AECE</vt:lpwstr>
  </property>
</Properties>
</file>